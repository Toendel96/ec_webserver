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CF03D0" w14:textId="76697926" w:rsidR="00A20403" w:rsidRPr="008C7EA7" w:rsidRDefault="004510FA" w:rsidP="008C7EA7">
      <w:pPr>
        <w:overflowPunct w:val="0"/>
        <w:autoSpaceDE w:val="0"/>
        <w:autoSpaceDN w:val="0"/>
        <w:adjustRightInd w:val="0"/>
        <w:spacing w:after="120" w:line="240" w:lineRule="auto"/>
        <w:jc w:val="both"/>
        <w:textAlignment w:val="baseline"/>
        <w:rPr>
          <w:rFonts w:cs="Arial"/>
          <w:b/>
          <w:color w:val="0070C0"/>
          <w:sz w:val="36"/>
          <w:szCs w:val="36"/>
        </w:rPr>
      </w:pPr>
      <w:bookmarkStart w:id="0" w:name="TableOfContents"/>
      <w:r w:rsidRPr="008C7EA7">
        <w:rPr>
          <w:rFonts w:cs="Arial"/>
          <w:b/>
          <w:color w:val="0070C0"/>
          <w:sz w:val="36"/>
          <w:szCs w:val="36"/>
        </w:rPr>
        <w:t>Assignment</w:t>
      </w:r>
      <w:r w:rsidR="00411EFB">
        <w:rPr>
          <w:rFonts w:cs="Arial"/>
          <w:b/>
          <w:color w:val="0070C0"/>
          <w:sz w:val="36"/>
          <w:szCs w:val="36"/>
        </w:rPr>
        <w:t xml:space="preserve"> </w:t>
      </w:r>
      <w:r w:rsidR="00B3448F">
        <w:rPr>
          <w:rFonts w:cs="Arial"/>
          <w:b/>
          <w:color w:val="0070C0"/>
          <w:sz w:val="36"/>
          <w:szCs w:val="36"/>
        </w:rPr>
        <w:t>2</w:t>
      </w:r>
    </w:p>
    <w:bookmarkEnd w:id="0"/>
    <w:p w14:paraId="3A1F80DE" w14:textId="2C9C1C70" w:rsidR="00411EFB" w:rsidRDefault="004510FA" w:rsidP="008C7EA7">
      <w:pPr>
        <w:spacing w:after="120" w:line="240" w:lineRule="auto"/>
        <w:rPr>
          <w:rFonts w:ascii="Times New Roman" w:hAnsi="Times New Roman"/>
          <w:sz w:val="24"/>
          <w:szCs w:val="22"/>
        </w:rPr>
      </w:pPr>
      <w:r>
        <w:rPr>
          <w:rFonts w:ascii="Times New Roman" w:hAnsi="Times New Roman"/>
          <w:sz w:val="24"/>
          <w:szCs w:val="22"/>
        </w:rPr>
        <w:t>In this assignment you will implement a</w:t>
      </w:r>
      <w:r w:rsidR="00411EFB">
        <w:rPr>
          <w:rFonts w:ascii="Times New Roman" w:hAnsi="Times New Roman"/>
          <w:sz w:val="24"/>
          <w:szCs w:val="22"/>
        </w:rPr>
        <w:t xml:space="preserve"> </w:t>
      </w:r>
      <w:r w:rsidR="00B3448F">
        <w:rPr>
          <w:rFonts w:ascii="Times New Roman" w:hAnsi="Times New Roman"/>
          <w:sz w:val="24"/>
          <w:szCs w:val="22"/>
        </w:rPr>
        <w:t>full stack application comprising:</w:t>
      </w:r>
    </w:p>
    <w:p w14:paraId="7BFBC588" w14:textId="56511D47" w:rsidR="00B3448F" w:rsidRDefault="00B3448F" w:rsidP="00B3448F">
      <w:pPr>
        <w:pStyle w:val="Listeavsnitt"/>
        <w:numPr>
          <w:ilvl w:val="0"/>
          <w:numId w:val="31"/>
        </w:numPr>
        <w:spacing w:after="120" w:line="240" w:lineRule="auto"/>
        <w:ind w:left="714" w:hanging="357"/>
        <w:contextualSpacing w:val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 web user interface (implemented in React, TypeScript, and CSS)</w:t>
      </w:r>
    </w:p>
    <w:p w14:paraId="17EAD2A6" w14:textId="11043D19" w:rsidR="00B3448F" w:rsidRDefault="00B3448F" w:rsidP="00B3448F">
      <w:pPr>
        <w:pStyle w:val="Listeavsnitt"/>
        <w:numPr>
          <w:ilvl w:val="0"/>
          <w:numId w:val="31"/>
        </w:numPr>
        <w:spacing w:after="120" w:line="240" w:lineRule="auto"/>
        <w:ind w:left="714" w:hanging="357"/>
        <w:contextualSpacing w:val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 web server application (implemented in ASP.NET or Spring Boot)</w:t>
      </w:r>
    </w:p>
    <w:p w14:paraId="4011E760" w14:textId="77C4F2C3" w:rsidR="00B3448F" w:rsidRPr="00B3448F" w:rsidRDefault="00B3448F" w:rsidP="00B3448F">
      <w:pPr>
        <w:pStyle w:val="Listeavsnitt"/>
        <w:numPr>
          <w:ilvl w:val="0"/>
          <w:numId w:val="31"/>
        </w:numPr>
        <w:spacing w:after="120" w:line="240" w:lineRule="auto"/>
        <w:ind w:left="714" w:hanging="357"/>
        <w:contextualSpacing w:val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 database (SQL Server </w:t>
      </w:r>
      <w:proofErr w:type="spellStart"/>
      <w:r>
        <w:rPr>
          <w:rFonts w:ascii="Times New Roman" w:hAnsi="Times New Roman"/>
          <w:sz w:val="24"/>
        </w:rPr>
        <w:t>LocalD</w:t>
      </w:r>
      <w:r w:rsidR="00963299">
        <w:rPr>
          <w:rFonts w:ascii="Times New Roman" w:hAnsi="Times New Roman"/>
          <w:sz w:val="24"/>
        </w:rPr>
        <w:t>B</w:t>
      </w:r>
      <w:proofErr w:type="spellEnd"/>
      <w:r>
        <w:rPr>
          <w:rFonts w:ascii="Times New Roman" w:hAnsi="Times New Roman"/>
          <w:sz w:val="24"/>
        </w:rPr>
        <w:t xml:space="preserve"> or in-memory H2 database)</w:t>
      </w:r>
    </w:p>
    <w:p w14:paraId="159F8DEC" w14:textId="77777777" w:rsidR="008C7EA7" w:rsidRPr="004510FA" w:rsidRDefault="008C7EA7" w:rsidP="008C7EA7">
      <w:pPr>
        <w:spacing w:after="120" w:line="240" w:lineRule="auto"/>
        <w:rPr>
          <w:rFonts w:ascii="Times New Roman" w:hAnsi="Times New Roman"/>
          <w:sz w:val="24"/>
        </w:rPr>
      </w:pPr>
    </w:p>
    <w:p w14:paraId="61D70B04" w14:textId="4C31A30C" w:rsidR="004510FA" w:rsidRPr="008C7EA7" w:rsidRDefault="00B3448F" w:rsidP="008C7EA7">
      <w:pPr>
        <w:spacing w:after="120" w:line="240" w:lineRule="auto"/>
        <w:rPr>
          <w:rFonts w:cs="Arial"/>
          <w:b/>
          <w:bCs/>
          <w:sz w:val="24"/>
          <w:szCs w:val="22"/>
        </w:rPr>
      </w:pPr>
      <w:r>
        <w:rPr>
          <w:rFonts w:cs="Arial"/>
          <w:b/>
          <w:bCs/>
          <w:sz w:val="24"/>
          <w:szCs w:val="22"/>
        </w:rPr>
        <w:t>Scenario</w:t>
      </w:r>
    </w:p>
    <w:p w14:paraId="61D21761" w14:textId="42FDE90D" w:rsidR="00917000" w:rsidRDefault="00B3448F" w:rsidP="008C7EA7">
      <w:pPr>
        <w:spacing w:after="120" w:line="240" w:lineRule="auto"/>
        <w:rPr>
          <w:rFonts w:ascii="Times New Roman" w:hAnsi="Times New Roman"/>
          <w:sz w:val="24"/>
          <w:szCs w:val="22"/>
        </w:rPr>
      </w:pPr>
      <w:r>
        <w:rPr>
          <w:rFonts w:ascii="Times New Roman" w:hAnsi="Times New Roman"/>
          <w:sz w:val="24"/>
          <w:szCs w:val="22"/>
        </w:rPr>
        <w:t>DNB applications have a lot of configuration data that is spread around the organization. Your task is to implement a solution that consolidates the configuration data in</w:t>
      </w:r>
      <w:r w:rsidR="001F1042">
        <w:rPr>
          <w:rFonts w:ascii="Times New Roman" w:hAnsi="Times New Roman"/>
          <w:sz w:val="24"/>
          <w:szCs w:val="22"/>
        </w:rPr>
        <w:t>to</w:t>
      </w:r>
      <w:r>
        <w:rPr>
          <w:rFonts w:ascii="Times New Roman" w:hAnsi="Times New Roman"/>
          <w:sz w:val="24"/>
          <w:szCs w:val="22"/>
        </w:rPr>
        <w:t xml:space="preserve"> a single database, with a web UI that enables users to view and manage the data.</w:t>
      </w:r>
    </w:p>
    <w:p w14:paraId="6B7CE24F" w14:textId="09FE09B3" w:rsidR="008C7EA7" w:rsidRPr="008C7EA7" w:rsidRDefault="00B3448F" w:rsidP="005C7156">
      <w:pPr>
        <w:spacing w:before="600" w:after="120" w:line="240" w:lineRule="auto"/>
        <w:rPr>
          <w:rFonts w:cs="Arial"/>
          <w:b/>
          <w:bCs/>
          <w:sz w:val="24"/>
          <w:szCs w:val="22"/>
        </w:rPr>
      </w:pPr>
      <w:r>
        <w:rPr>
          <w:rFonts w:cs="Arial"/>
          <w:b/>
          <w:bCs/>
          <w:sz w:val="24"/>
          <w:szCs w:val="22"/>
        </w:rPr>
        <w:t>Data structure</w:t>
      </w:r>
    </w:p>
    <w:p w14:paraId="3102D9E6" w14:textId="078EAAF9" w:rsidR="008C7EA7" w:rsidRDefault="00B3448F" w:rsidP="008C7EA7">
      <w:pPr>
        <w:spacing w:after="120" w:line="240" w:lineRule="auto"/>
        <w:rPr>
          <w:rFonts w:ascii="Times New Roman" w:hAnsi="Times New Roman"/>
          <w:sz w:val="24"/>
          <w:szCs w:val="22"/>
        </w:rPr>
      </w:pPr>
      <w:r>
        <w:rPr>
          <w:rFonts w:ascii="Times New Roman" w:hAnsi="Times New Roman"/>
          <w:sz w:val="24"/>
          <w:szCs w:val="22"/>
        </w:rPr>
        <w:t>We suggest 3 tables in your database:</w:t>
      </w:r>
    </w:p>
    <w:p w14:paraId="61B4154D" w14:textId="7EBB315E" w:rsidR="00DC6308" w:rsidRPr="00B3448F" w:rsidRDefault="00B3448F" w:rsidP="00F11C3A">
      <w:pPr>
        <w:numPr>
          <w:ilvl w:val="0"/>
          <w:numId w:val="22"/>
        </w:numPr>
        <w:tabs>
          <w:tab w:val="left" w:pos="993"/>
          <w:tab w:val="left" w:pos="2268"/>
        </w:tabs>
        <w:spacing w:before="240" w:after="120" w:line="240" w:lineRule="auto"/>
        <w:ind w:left="714" w:hanging="357"/>
        <w:rPr>
          <w:rFonts w:ascii="Times New Roman" w:hAnsi="Times New Roman"/>
          <w:b/>
          <w:bCs/>
          <w:sz w:val="24"/>
          <w:szCs w:val="22"/>
        </w:rPr>
      </w:pPr>
      <w:r w:rsidRPr="00B3448F">
        <w:rPr>
          <w:rFonts w:ascii="Times New Roman" w:hAnsi="Times New Roman"/>
          <w:b/>
          <w:bCs/>
          <w:sz w:val="24"/>
          <w:szCs w:val="22"/>
        </w:rPr>
        <w:t>Registered administrators</w:t>
      </w:r>
    </w:p>
    <w:p w14:paraId="0B21F8FC" w14:textId="1371846C" w:rsidR="00B3448F" w:rsidRPr="00B3448F" w:rsidRDefault="00B3448F" w:rsidP="00B3448F">
      <w:pPr>
        <w:tabs>
          <w:tab w:val="left" w:pos="709"/>
          <w:tab w:val="left" w:pos="2268"/>
        </w:tabs>
        <w:spacing w:after="120" w:line="240" w:lineRule="auto"/>
        <w:ind w:left="720"/>
        <w:rPr>
          <w:rFonts w:ascii="Times New Roman" w:hAnsi="Times New Roman"/>
          <w:sz w:val="24"/>
          <w:szCs w:val="22"/>
        </w:rPr>
      </w:pPr>
      <w:r>
        <w:rPr>
          <w:rFonts w:ascii="Times New Roman" w:hAnsi="Times New Roman"/>
          <w:sz w:val="24"/>
          <w:szCs w:val="22"/>
        </w:rPr>
        <w:t xml:space="preserve">Some of the features in the application </w:t>
      </w:r>
      <w:r w:rsidR="0026404E">
        <w:rPr>
          <w:rFonts w:ascii="Times New Roman" w:hAnsi="Times New Roman"/>
          <w:sz w:val="24"/>
          <w:szCs w:val="22"/>
        </w:rPr>
        <w:t xml:space="preserve">should only be </w:t>
      </w:r>
      <w:r w:rsidR="00357719">
        <w:rPr>
          <w:rFonts w:ascii="Times New Roman" w:hAnsi="Times New Roman"/>
          <w:sz w:val="24"/>
          <w:szCs w:val="22"/>
        </w:rPr>
        <w:t xml:space="preserve">available to </w:t>
      </w:r>
      <w:r>
        <w:rPr>
          <w:rFonts w:ascii="Times New Roman" w:hAnsi="Times New Roman"/>
          <w:sz w:val="24"/>
          <w:szCs w:val="22"/>
        </w:rPr>
        <w:t xml:space="preserve">administrators. Your application must be able to authenticate administrators, to permit them to access these features. To facilitate authentication, we suggest a simple table of </w:t>
      </w:r>
      <w:r w:rsidRPr="00CA3B38">
        <w:rPr>
          <w:rFonts w:ascii="Times New Roman" w:hAnsi="Times New Roman"/>
          <w:sz w:val="24"/>
          <w:szCs w:val="22"/>
        </w:rPr>
        <w:t>registered administrators</w:t>
      </w:r>
      <w:r>
        <w:rPr>
          <w:rFonts w:ascii="Times New Roman" w:hAnsi="Times New Roman"/>
          <w:b/>
          <w:bCs/>
          <w:sz w:val="24"/>
          <w:szCs w:val="22"/>
        </w:rPr>
        <w:t xml:space="preserve">. </w:t>
      </w:r>
      <w:r>
        <w:rPr>
          <w:rFonts w:ascii="Times New Roman" w:hAnsi="Times New Roman"/>
          <w:sz w:val="24"/>
          <w:szCs w:val="22"/>
        </w:rPr>
        <w:t>Each registered administrator has a username and password. For simplicity in this assignment, you can insert a few hard-coded entries in this table.</w:t>
      </w:r>
    </w:p>
    <w:p w14:paraId="5366A7A3" w14:textId="00113D9D" w:rsidR="00B3448F" w:rsidRPr="00B3448F" w:rsidRDefault="00B3448F" w:rsidP="00F11C3A">
      <w:pPr>
        <w:numPr>
          <w:ilvl w:val="0"/>
          <w:numId w:val="22"/>
        </w:numPr>
        <w:tabs>
          <w:tab w:val="left" w:pos="993"/>
          <w:tab w:val="left" w:pos="2268"/>
        </w:tabs>
        <w:spacing w:before="240" w:after="120" w:line="240" w:lineRule="auto"/>
        <w:ind w:left="714" w:hanging="357"/>
        <w:rPr>
          <w:rFonts w:ascii="Times New Roman" w:hAnsi="Times New Roman"/>
          <w:b/>
          <w:bCs/>
          <w:sz w:val="24"/>
          <w:szCs w:val="22"/>
        </w:rPr>
      </w:pPr>
      <w:r>
        <w:rPr>
          <w:rFonts w:ascii="Times New Roman" w:hAnsi="Times New Roman"/>
          <w:b/>
          <w:bCs/>
          <w:sz w:val="24"/>
          <w:szCs w:val="22"/>
        </w:rPr>
        <w:t>Environments</w:t>
      </w:r>
    </w:p>
    <w:p w14:paraId="2439FD25" w14:textId="2035D62F" w:rsidR="00B3448F" w:rsidRPr="00B3448F" w:rsidRDefault="0026404E" w:rsidP="00B3448F">
      <w:pPr>
        <w:tabs>
          <w:tab w:val="left" w:pos="709"/>
          <w:tab w:val="left" w:pos="2268"/>
        </w:tabs>
        <w:spacing w:after="120" w:line="240" w:lineRule="auto"/>
        <w:ind w:left="720"/>
        <w:rPr>
          <w:rFonts w:ascii="Times New Roman" w:hAnsi="Times New Roman"/>
          <w:sz w:val="24"/>
          <w:szCs w:val="22"/>
        </w:rPr>
      </w:pPr>
      <w:r>
        <w:rPr>
          <w:rFonts w:ascii="Times New Roman" w:hAnsi="Times New Roman"/>
          <w:sz w:val="24"/>
          <w:szCs w:val="22"/>
        </w:rPr>
        <w:t>C</w:t>
      </w:r>
      <w:r w:rsidR="00B3448F">
        <w:rPr>
          <w:rFonts w:ascii="Times New Roman" w:hAnsi="Times New Roman"/>
          <w:sz w:val="24"/>
          <w:szCs w:val="22"/>
        </w:rPr>
        <w:t>onfiguration data in DNB is organi</w:t>
      </w:r>
      <w:r>
        <w:rPr>
          <w:rFonts w:ascii="Times New Roman" w:hAnsi="Times New Roman"/>
          <w:sz w:val="24"/>
          <w:szCs w:val="22"/>
        </w:rPr>
        <w:t xml:space="preserve">zed into </w:t>
      </w:r>
      <w:r w:rsidRPr="00CA3B38">
        <w:rPr>
          <w:rFonts w:ascii="Times New Roman" w:hAnsi="Times New Roman"/>
          <w:i/>
          <w:iCs/>
          <w:sz w:val="24"/>
          <w:szCs w:val="22"/>
        </w:rPr>
        <w:t>environments</w:t>
      </w:r>
      <w:r>
        <w:rPr>
          <w:rFonts w:ascii="Times New Roman" w:hAnsi="Times New Roman"/>
          <w:sz w:val="24"/>
          <w:szCs w:val="22"/>
        </w:rPr>
        <w:t xml:space="preserve">. For example, there might be environments such as "development", "test", "production", "disaster recovery", and so on. You will need a table to hold a list of these environments. </w:t>
      </w:r>
      <w:r w:rsidR="00533CD0">
        <w:rPr>
          <w:rFonts w:ascii="Times New Roman" w:hAnsi="Times New Roman"/>
          <w:sz w:val="24"/>
          <w:szCs w:val="22"/>
        </w:rPr>
        <w:t>Each environment has a short name (</w:t>
      </w:r>
      <w:proofErr w:type="gramStart"/>
      <w:r w:rsidR="00533CD0">
        <w:rPr>
          <w:rFonts w:ascii="Times New Roman" w:hAnsi="Times New Roman"/>
          <w:sz w:val="24"/>
          <w:szCs w:val="22"/>
        </w:rPr>
        <w:t>e.g.</w:t>
      </w:r>
      <w:proofErr w:type="gramEnd"/>
      <w:r w:rsidR="00533CD0">
        <w:rPr>
          <w:rFonts w:ascii="Times New Roman" w:hAnsi="Times New Roman"/>
          <w:sz w:val="24"/>
          <w:szCs w:val="22"/>
        </w:rPr>
        <w:t xml:space="preserve"> "DEV") and a longer descriptive name (e.g. "development"). </w:t>
      </w:r>
      <w:r>
        <w:rPr>
          <w:rFonts w:ascii="Times New Roman" w:hAnsi="Times New Roman"/>
          <w:sz w:val="24"/>
          <w:szCs w:val="22"/>
        </w:rPr>
        <w:t xml:space="preserve">The list of environments </w:t>
      </w:r>
      <w:proofErr w:type="gramStart"/>
      <w:r>
        <w:rPr>
          <w:rFonts w:ascii="Times New Roman" w:hAnsi="Times New Roman"/>
          <w:sz w:val="24"/>
          <w:szCs w:val="22"/>
        </w:rPr>
        <w:t>isn't</w:t>
      </w:r>
      <w:proofErr w:type="gramEnd"/>
      <w:r>
        <w:rPr>
          <w:rFonts w:ascii="Times New Roman" w:hAnsi="Times New Roman"/>
          <w:sz w:val="24"/>
          <w:szCs w:val="22"/>
        </w:rPr>
        <w:t xml:space="preserve"> hard-coded - your application will allow administrators to edit </w:t>
      </w:r>
      <w:r w:rsidR="00CA3B38">
        <w:rPr>
          <w:rFonts w:ascii="Times New Roman" w:hAnsi="Times New Roman"/>
          <w:sz w:val="24"/>
          <w:szCs w:val="22"/>
        </w:rPr>
        <w:t xml:space="preserve">and add </w:t>
      </w:r>
      <w:r>
        <w:rPr>
          <w:rFonts w:ascii="Times New Roman" w:hAnsi="Times New Roman"/>
          <w:sz w:val="24"/>
          <w:szCs w:val="22"/>
        </w:rPr>
        <w:t>environments.</w:t>
      </w:r>
    </w:p>
    <w:p w14:paraId="043B84A8" w14:textId="143E4558" w:rsidR="0026404E" w:rsidRPr="00B3448F" w:rsidRDefault="0026404E" w:rsidP="00F11C3A">
      <w:pPr>
        <w:numPr>
          <w:ilvl w:val="0"/>
          <w:numId w:val="22"/>
        </w:numPr>
        <w:tabs>
          <w:tab w:val="left" w:pos="993"/>
          <w:tab w:val="left" w:pos="2268"/>
        </w:tabs>
        <w:spacing w:before="240" w:after="120" w:line="240" w:lineRule="auto"/>
        <w:ind w:left="714" w:hanging="357"/>
        <w:rPr>
          <w:rFonts w:ascii="Times New Roman" w:hAnsi="Times New Roman"/>
          <w:b/>
          <w:bCs/>
          <w:sz w:val="24"/>
          <w:szCs w:val="22"/>
        </w:rPr>
      </w:pPr>
      <w:r>
        <w:rPr>
          <w:rFonts w:ascii="Times New Roman" w:hAnsi="Times New Roman"/>
          <w:b/>
          <w:bCs/>
          <w:sz w:val="24"/>
          <w:szCs w:val="22"/>
        </w:rPr>
        <w:t>Configuration data</w:t>
      </w:r>
    </w:p>
    <w:p w14:paraId="563546BD" w14:textId="6AA608D0" w:rsidR="0026404E" w:rsidRDefault="0026404E" w:rsidP="0026404E">
      <w:pPr>
        <w:tabs>
          <w:tab w:val="left" w:pos="709"/>
          <w:tab w:val="left" w:pos="2268"/>
        </w:tabs>
        <w:spacing w:after="120" w:line="240" w:lineRule="auto"/>
        <w:ind w:left="709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This is the main table in the database. Each item of configuration </w:t>
      </w:r>
      <w:r w:rsidR="00CA3B38">
        <w:rPr>
          <w:rFonts w:ascii="Times New Roman" w:hAnsi="Times New Roman"/>
          <w:sz w:val="24"/>
        </w:rPr>
        <w:t xml:space="preserve">data </w:t>
      </w:r>
      <w:r>
        <w:rPr>
          <w:rFonts w:ascii="Times New Roman" w:hAnsi="Times New Roman"/>
          <w:sz w:val="24"/>
        </w:rPr>
        <w:t>has an environment, a key name</w:t>
      </w:r>
      <w:r w:rsidR="001F1042">
        <w:rPr>
          <w:rFonts w:ascii="Times New Roman" w:hAnsi="Times New Roman"/>
          <w:sz w:val="24"/>
        </w:rPr>
        <w:t xml:space="preserve">, a </w:t>
      </w:r>
      <w:r>
        <w:rPr>
          <w:rFonts w:ascii="Times New Roman" w:hAnsi="Times New Roman"/>
          <w:sz w:val="24"/>
        </w:rPr>
        <w:t>value</w:t>
      </w:r>
      <w:r w:rsidR="00CA3B38">
        <w:rPr>
          <w:rFonts w:ascii="Times New Roman" w:hAnsi="Times New Roman"/>
          <w:sz w:val="24"/>
        </w:rPr>
        <w:t xml:space="preserve">, </w:t>
      </w:r>
      <w:r w:rsidR="001F1042">
        <w:rPr>
          <w:rFonts w:ascii="Times New Roman" w:hAnsi="Times New Roman"/>
          <w:sz w:val="24"/>
        </w:rPr>
        <w:t xml:space="preserve">and a </w:t>
      </w:r>
      <w:r w:rsidR="00CA3B38">
        <w:rPr>
          <w:rFonts w:ascii="Times New Roman" w:hAnsi="Times New Roman"/>
          <w:sz w:val="24"/>
        </w:rPr>
        <w:t>timestamp indicating when it was last modified.</w:t>
      </w:r>
      <w:r>
        <w:rPr>
          <w:rFonts w:ascii="Times New Roman" w:hAnsi="Times New Roman"/>
          <w:sz w:val="24"/>
        </w:rPr>
        <w:t xml:space="preserve"> </w:t>
      </w:r>
    </w:p>
    <w:p w14:paraId="325D66FF" w14:textId="6472B9B3" w:rsidR="0026404E" w:rsidRPr="005C7156" w:rsidRDefault="0026404E" w:rsidP="0026404E">
      <w:pPr>
        <w:spacing w:before="600" w:after="120" w:line="240" w:lineRule="auto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br w:type="column"/>
      </w:r>
      <w:r>
        <w:rPr>
          <w:rFonts w:cs="Arial"/>
          <w:b/>
          <w:bCs/>
          <w:sz w:val="24"/>
        </w:rPr>
        <w:lastRenderedPageBreak/>
        <w:t>Application functionality</w:t>
      </w:r>
    </w:p>
    <w:p w14:paraId="44450FDD" w14:textId="0D09DEF0" w:rsidR="0026404E" w:rsidRDefault="0026404E" w:rsidP="0026404E">
      <w:pPr>
        <w:spacing w:after="120" w:line="24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The application must offer a web UI that makes it easy for administrators to edit configuration data, and for any user to view configuration data.</w:t>
      </w:r>
      <w:r w:rsidR="00F11C3A">
        <w:rPr>
          <w:rFonts w:ascii="Times New Roman" w:hAnsi="Times New Roman"/>
          <w:sz w:val="24"/>
        </w:rPr>
        <w:t xml:space="preserve"> Implement a </w:t>
      </w:r>
      <w:r w:rsidR="00533CD0">
        <w:rPr>
          <w:rFonts w:ascii="Times New Roman" w:hAnsi="Times New Roman"/>
          <w:sz w:val="24"/>
        </w:rPr>
        <w:t xml:space="preserve">SPA </w:t>
      </w:r>
      <w:r w:rsidR="00F11C3A">
        <w:rPr>
          <w:rFonts w:ascii="Times New Roman" w:hAnsi="Times New Roman"/>
          <w:sz w:val="24"/>
        </w:rPr>
        <w:t>with the following screens:</w:t>
      </w:r>
    </w:p>
    <w:p w14:paraId="0D713C81" w14:textId="77777777" w:rsidR="00F11C3A" w:rsidRPr="00F11C3A" w:rsidRDefault="00F11C3A" w:rsidP="00F11C3A">
      <w:pPr>
        <w:pStyle w:val="Listeavsnitt"/>
        <w:numPr>
          <w:ilvl w:val="0"/>
          <w:numId w:val="22"/>
        </w:numPr>
        <w:spacing w:before="240" w:after="120" w:line="240" w:lineRule="auto"/>
        <w:ind w:left="714" w:hanging="357"/>
        <w:contextualSpacing w:val="0"/>
        <w:rPr>
          <w:rFonts w:ascii="Times New Roman" w:hAnsi="Times New Roman"/>
          <w:b/>
          <w:bCs/>
          <w:sz w:val="24"/>
        </w:rPr>
      </w:pPr>
      <w:r w:rsidRPr="00F11C3A">
        <w:rPr>
          <w:rFonts w:ascii="Times New Roman" w:hAnsi="Times New Roman"/>
          <w:b/>
          <w:bCs/>
          <w:sz w:val="24"/>
        </w:rPr>
        <w:t xml:space="preserve">Welcome </w:t>
      </w:r>
      <w:proofErr w:type="gramStart"/>
      <w:r w:rsidRPr="00F11C3A">
        <w:rPr>
          <w:rFonts w:ascii="Times New Roman" w:hAnsi="Times New Roman"/>
          <w:b/>
          <w:bCs/>
          <w:sz w:val="24"/>
        </w:rPr>
        <w:t>screen</w:t>
      </w:r>
      <w:proofErr w:type="gramEnd"/>
    </w:p>
    <w:p w14:paraId="2511D24F" w14:textId="49EF42C4" w:rsidR="00F11C3A" w:rsidRPr="00F11C3A" w:rsidRDefault="00F11C3A" w:rsidP="00F11C3A">
      <w:pPr>
        <w:spacing w:after="120" w:line="240" w:lineRule="auto"/>
        <w:ind w:left="714"/>
        <w:rPr>
          <w:rFonts w:ascii="Times New Roman" w:hAnsi="Times New Roman"/>
          <w:sz w:val="24"/>
        </w:rPr>
      </w:pPr>
      <w:r w:rsidRPr="00F11C3A">
        <w:rPr>
          <w:rFonts w:ascii="Times New Roman" w:hAnsi="Times New Roman"/>
          <w:sz w:val="24"/>
        </w:rPr>
        <w:t>Displays summary info and some nice graphic</w:t>
      </w:r>
      <w:r w:rsidR="00CA3B38">
        <w:rPr>
          <w:rFonts w:ascii="Times New Roman" w:hAnsi="Times New Roman"/>
          <w:sz w:val="24"/>
        </w:rPr>
        <w:t>.</w:t>
      </w:r>
    </w:p>
    <w:p w14:paraId="034A622A" w14:textId="7E0918C3" w:rsidR="00F11C3A" w:rsidRPr="00F11C3A" w:rsidRDefault="00F11C3A" w:rsidP="00F11C3A">
      <w:pPr>
        <w:pStyle w:val="Listeavsnitt"/>
        <w:numPr>
          <w:ilvl w:val="0"/>
          <w:numId w:val="22"/>
        </w:numPr>
        <w:spacing w:before="240" w:after="120" w:line="240" w:lineRule="auto"/>
        <w:ind w:left="714" w:hanging="357"/>
        <w:contextualSpacing w:val="0"/>
        <w:rPr>
          <w:rFonts w:ascii="Times New Roman" w:hAnsi="Times New Roman"/>
          <w:b/>
          <w:bCs/>
          <w:sz w:val="24"/>
        </w:rPr>
      </w:pPr>
      <w:r w:rsidRPr="00F11C3A">
        <w:rPr>
          <w:rFonts w:ascii="Times New Roman" w:hAnsi="Times New Roman"/>
          <w:b/>
          <w:bCs/>
          <w:sz w:val="24"/>
        </w:rPr>
        <w:t xml:space="preserve">View </w:t>
      </w:r>
      <w:r>
        <w:rPr>
          <w:rFonts w:ascii="Times New Roman" w:hAnsi="Times New Roman"/>
          <w:b/>
          <w:bCs/>
          <w:sz w:val="24"/>
        </w:rPr>
        <w:t>C</w:t>
      </w:r>
      <w:r w:rsidRPr="00F11C3A">
        <w:rPr>
          <w:rFonts w:ascii="Times New Roman" w:hAnsi="Times New Roman"/>
          <w:b/>
          <w:bCs/>
          <w:sz w:val="24"/>
        </w:rPr>
        <w:t xml:space="preserve">onfiguration </w:t>
      </w:r>
      <w:r w:rsidR="00533CD0">
        <w:rPr>
          <w:rFonts w:ascii="Times New Roman" w:hAnsi="Times New Roman"/>
          <w:b/>
          <w:bCs/>
          <w:sz w:val="24"/>
        </w:rPr>
        <w:t xml:space="preserve">Data </w:t>
      </w:r>
      <w:r w:rsidRPr="00F11C3A">
        <w:rPr>
          <w:rFonts w:ascii="Times New Roman" w:hAnsi="Times New Roman"/>
          <w:b/>
          <w:bCs/>
          <w:sz w:val="24"/>
        </w:rPr>
        <w:t>screen</w:t>
      </w:r>
    </w:p>
    <w:p w14:paraId="11D0692B" w14:textId="3877470E" w:rsidR="00F11C3A" w:rsidRDefault="00F11C3A" w:rsidP="00F11C3A">
      <w:pPr>
        <w:spacing w:after="120" w:line="240" w:lineRule="auto"/>
        <w:ind w:left="71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This screen </w:t>
      </w:r>
      <w:r w:rsidRPr="00F11C3A">
        <w:rPr>
          <w:rFonts w:ascii="Times New Roman" w:hAnsi="Times New Roman"/>
          <w:sz w:val="24"/>
        </w:rPr>
        <w:t xml:space="preserve">allows any user to view configuration data. This screen should allow users to </w:t>
      </w:r>
      <w:r>
        <w:rPr>
          <w:rFonts w:ascii="Times New Roman" w:hAnsi="Times New Roman"/>
          <w:sz w:val="24"/>
        </w:rPr>
        <w:t>do the following:</w:t>
      </w:r>
    </w:p>
    <w:p w14:paraId="52EDB29C" w14:textId="7617A53A" w:rsidR="00F11C3A" w:rsidRDefault="00F11C3A" w:rsidP="00F11C3A">
      <w:pPr>
        <w:pStyle w:val="Listeavsnitt"/>
        <w:numPr>
          <w:ilvl w:val="1"/>
          <w:numId w:val="22"/>
        </w:numPr>
        <w:spacing w:after="120" w:line="240" w:lineRule="auto"/>
        <w:ind w:left="1434" w:hanging="357"/>
        <w:contextualSpacing w:val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List available environments</w:t>
      </w:r>
      <w:r w:rsidR="00CA3B38">
        <w:rPr>
          <w:rFonts w:ascii="Times New Roman" w:hAnsi="Times New Roman"/>
          <w:sz w:val="24"/>
        </w:rPr>
        <w:t>.</w:t>
      </w:r>
    </w:p>
    <w:p w14:paraId="49C2FF57" w14:textId="732F6F4A" w:rsidR="00F11C3A" w:rsidRPr="00F11C3A" w:rsidRDefault="00F11C3A" w:rsidP="00F11C3A">
      <w:pPr>
        <w:pStyle w:val="Listeavsnitt"/>
        <w:numPr>
          <w:ilvl w:val="1"/>
          <w:numId w:val="22"/>
        </w:numPr>
        <w:spacing w:after="120" w:line="240" w:lineRule="auto"/>
        <w:ind w:left="1434" w:hanging="357"/>
        <w:contextualSpacing w:val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For a specific environment, list the configuration data for that environment. There might be a lot of configuration data, so think about implementing paging.</w:t>
      </w:r>
    </w:p>
    <w:p w14:paraId="31F8CCD5" w14:textId="3160D329" w:rsidR="00F11C3A" w:rsidRPr="00F11C3A" w:rsidRDefault="00F11C3A" w:rsidP="00F11C3A">
      <w:pPr>
        <w:pStyle w:val="Listeavsnitt"/>
        <w:numPr>
          <w:ilvl w:val="0"/>
          <w:numId w:val="22"/>
        </w:numPr>
        <w:spacing w:before="240" w:after="120" w:line="240" w:lineRule="auto"/>
        <w:ind w:left="714" w:hanging="357"/>
        <w:contextualSpacing w:val="0"/>
        <w:rPr>
          <w:rFonts w:ascii="Times New Roman" w:hAnsi="Times New Roman"/>
          <w:b/>
          <w:bCs/>
          <w:sz w:val="24"/>
        </w:rPr>
      </w:pPr>
      <w:r>
        <w:rPr>
          <w:rFonts w:ascii="Times New Roman" w:hAnsi="Times New Roman"/>
          <w:b/>
          <w:bCs/>
          <w:sz w:val="24"/>
        </w:rPr>
        <w:t xml:space="preserve">Admin </w:t>
      </w:r>
      <w:r w:rsidRPr="00F11C3A">
        <w:rPr>
          <w:rFonts w:ascii="Times New Roman" w:hAnsi="Times New Roman"/>
          <w:b/>
          <w:bCs/>
          <w:sz w:val="24"/>
        </w:rPr>
        <w:t>screen</w:t>
      </w:r>
    </w:p>
    <w:p w14:paraId="2FD07462" w14:textId="6CE82D48" w:rsidR="00F11C3A" w:rsidRDefault="00F11C3A" w:rsidP="00F11C3A">
      <w:pPr>
        <w:spacing w:after="120" w:line="240" w:lineRule="auto"/>
        <w:ind w:left="71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This screen </w:t>
      </w:r>
      <w:r w:rsidRPr="00F11C3A">
        <w:rPr>
          <w:rFonts w:ascii="Times New Roman" w:hAnsi="Times New Roman"/>
          <w:sz w:val="24"/>
        </w:rPr>
        <w:t xml:space="preserve">allows </w:t>
      </w:r>
      <w:r>
        <w:rPr>
          <w:rFonts w:ascii="Times New Roman" w:hAnsi="Times New Roman"/>
          <w:sz w:val="24"/>
        </w:rPr>
        <w:t xml:space="preserve">administrators </w:t>
      </w:r>
      <w:r w:rsidRPr="00F11C3A">
        <w:rPr>
          <w:rFonts w:ascii="Times New Roman" w:hAnsi="Times New Roman"/>
          <w:sz w:val="24"/>
        </w:rPr>
        <w:t xml:space="preserve">to </w:t>
      </w:r>
      <w:r>
        <w:rPr>
          <w:rFonts w:ascii="Times New Roman" w:hAnsi="Times New Roman"/>
          <w:sz w:val="24"/>
        </w:rPr>
        <w:t>manage environments and configuration data. This screen should work as follows</w:t>
      </w:r>
      <w:r w:rsidR="00533CD0">
        <w:rPr>
          <w:rFonts w:ascii="Times New Roman" w:hAnsi="Times New Roman"/>
          <w:sz w:val="24"/>
        </w:rPr>
        <w:t>…</w:t>
      </w:r>
    </w:p>
    <w:p w14:paraId="3D23A32F" w14:textId="0509ECC3" w:rsidR="00F11C3A" w:rsidRDefault="00533CD0" w:rsidP="00533CD0">
      <w:pPr>
        <w:spacing w:after="120" w:line="240" w:lineRule="auto"/>
        <w:ind w:left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First things first, as</w:t>
      </w:r>
      <w:r w:rsidR="00F11C3A" w:rsidRPr="00533CD0">
        <w:rPr>
          <w:rFonts w:ascii="Times New Roman" w:hAnsi="Times New Roman"/>
          <w:sz w:val="24"/>
        </w:rPr>
        <w:t xml:space="preserve">k the user to enter a </w:t>
      </w:r>
      <w:proofErr w:type="gramStart"/>
      <w:r w:rsidR="00F11C3A" w:rsidRPr="00533CD0">
        <w:rPr>
          <w:rFonts w:ascii="Times New Roman" w:hAnsi="Times New Roman"/>
          <w:sz w:val="24"/>
        </w:rPr>
        <w:t>user name</w:t>
      </w:r>
      <w:proofErr w:type="gramEnd"/>
      <w:r w:rsidR="00F11C3A" w:rsidRPr="00533CD0">
        <w:rPr>
          <w:rFonts w:ascii="Times New Roman" w:hAnsi="Times New Roman"/>
          <w:sz w:val="24"/>
        </w:rPr>
        <w:t xml:space="preserve"> and password, and submit to the server to authenticate</w:t>
      </w:r>
      <w:r w:rsidRPr="00533CD0">
        <w:rPr>
          <w:rFonts w:ascii="Times New Roman" w:hAnsi="Times New Roman"/>
          <w:sz w:val="24"/>
        </w:rPr>
        <w:t xml:space="preserve"> as an administrator</w:t>
      </w:r>
      <w:r w:rsidR="00F11C3A" w:rsidRPr="00533CD0">
        <w:rPr>
          <w:rFonts w:ascii="Times New Roman" w:hAnsi="Times New Roman"/>
          <w:sz w:val="24"/>
        </w:rPr>
        <w:t xml:space="preserve">. The server should return an authentication token. All subsequent communication between the web UI and the server should pass </w:t>
      </w:r>
      <w:r w:rsidR="004072AB" w:rsidRPr="00533CD0">
        <w:rPr>
          <w:rFonts w:ascii="Times New Roman" w:hAnsi="Times New Roman"/>
          <w:sz w:val="24"/>
        </w:rPr>
        <w:t xml:space="preserve">this </w:t>
      </w:r>
      <w:r w:rsidR="00F11C3A" w:rsidRPr="00533CD0">
        <w:rPr>
          <w:rFonts w:ascii="Times New Roman" w:hAnsi="Times New Roman"/>
          <w:sz w:val="24"/>
        </w:rPr>
        <w:t>token as an HTTP header.</w:t>
      </w:r>
      <w:r w:rsidR="00CA3B38" w:rsidRPr="00533CD0">
        <w:rPr>
          <w:rFonts w:ascii="Times New Roman" w:hAnsi="Times New Roman"/>
          <w:sz w:val="24"/>
        </w:rPr>
        <w:t xml:space="preserve"> The server should only allow administrative tasks </w:t>
      </w:r>
      <w:r w:rsidR="004072AB" w:rsidRPr="00533CD0">
        <w:rPr>
          <w:rFonts w:ascii="Times New Roman" w:hAnsi="Times New Roman"/>
          <w:sz w:val="24"/>
        </w:rPr>
        <w:t xml:space="preserve">to proceed </w:t>
      </w:r>
      <w:r w:rsidR="00CA3B38" w:rsidRPr="00533CD0">
        <w:rPr>
          <w:rFonts w:ascii="Times New Roman" w:hAnsi="Times New Roman"/>
          <w:sz w:val="24"/>
        </w:rPr>
        <w:t xml:space="preserve">if </w:t>
      </w:r>
      <w:proofErr w:type="gramStart"/>
      <w:r w:rsidR="00CA3B38" w:rsidRPr="00533CD0">
        <w:rPr>
          <w:rFonts w:ascii="Times New Roman" w:hAnsi="Times New Roman"/>
          <w:sz w:val="24"/>
        </w:rPr>
        <w:t>there's</w:t>
      </w:r>
      <w:proofErr w:type="gramEnd"/>
      <w:r w:rsidR="00CA3B38" w:rsidRPr="00533CD0">
        <w:rPr>
          <w:rFonts w:ascii="Times New Roman" w:hAnsi="Times New Roman"/>
          <w:sz w:val="24"/>
        </w:rPr>
        <w:t xml:space="preserve"> an accompanying authentication token in the request.</w:t>
      </w:r>
    </w:p>
    <w:p w14:paraId="68CC9B6D" w14:textId="6307E495" w:rsidR="00533CD0" w:rsidRPr="00533CD0" w:rsidRDefault="00533CD0" w:rsidP="00533CD0">
      <w:pPr>
        <w:spacing w:after="120" w:line="240" w:lineRule="auto"/>
        <w:ind w:left="72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For authenticated administrators, offer the following features:</w:t>
      </w:r>
    </w:p>
    <w:p w14:paraId="1B380583" w14:textId="4EB445E2" w:rsidR="00F11C3A" w:rsidRDefault="00533CD0" w:rsidP="00F11C3A">
      <w:pPr>
        <w:pStyle w:val="Listeavsnitt"/>
        <w:numPr>
          <w:ilvl w:val="1"/>
          <w:numId w:val="22"/>
        </w:numPr>
        <w:spacing w:after="120" w:line="240" w:lineRule="auto"/>
        <w:ind w:left="1434" w:hanging="357"/>
        <w:contextualSpacing w:val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E</w:t>
      </w:r>
      <w:r w:rsidR="00F11C3A">
        <w:rPr>
          <w:rFonts w:ascii="Times New Roman" w:hAnsi="Times New Roman"/>
          <w:sz w:val="24"/>
        </w:rPr>
        <w:t>dit the description for an existing environment.</w:t>
      </w:r>
    </w:p>
    <w:p w14:paraId="2CA5B818" w14:textId="475E7C44" w:rsidR="00F11C3A" w:rsidRDefault="00533CD0" w:rsidP="00F11C3A">
      <w:pPr>
        <w:pStyle w:val="Listeavsnitt"/>
        <w:numPr>
          <w:ilvl w:val="1"/>
          <w:numId w:val="22"/>
        </w:numPr>
        <w:spacing w:after="120" w:line="240" w:lineRule="auto"/>
        <w:ind w:left="1434" w:hanging="357"/>
        <w:contextualSpacing w:val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</w:t>
      </w:r>
      <w:r w:rsidR="00F11C3A">
        <w:rPr>
          <w:rFonts w:ascii="Times New Roman" w:hAnsi="Times New Roman"/>
          <w:sz w:val="24"/>
        </w:rPr>
        <w:t>dd a new environment.</w:t>
      </w:r>
    </w:p>
    <w:p w14:paraId="7A9300AC" w14:textId="2DC01845" w:rsidR="00F11C3A" w:rsidRDefault="00533CD0" w:rsidP="00F11C3A">
      <w:pPr>
        <w:pStyle w:val="Listeavsnitt"/>
        <w:numPr>
          <w:ilvl w:val="1"/>
          <w:numId w:val="22"/>
        </w:numPr>
        <w:spacing w:after="120" w:line="240" w:lineRule="auto"/>
        <w:ind w:left="1434" w:hanging="357"/>
        <w:contextualSpacing w:val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</w:t>
      </w:r>
      <w:r w:rsidR="00F11C3A">
        <w:rPr>
          <w:rFonts w:ascii="Times New Roman" w:hAnsi="Times New Roman"/>
          <w:sz w:val="24"/>
        </w:rPr>
        <w:t>dd, edit, or delete an item of configuration data.</w:t>
      </w:r>
    </w:p>
    <w:p w14:paraId="29637B5E" w14:textId="2B4CBA45" w:rsidR="001F1042" w:rsidRPr="00F11C3A" w:rsidRDefault="00533CD0" w:rsidP="00F11C3A">
      <w:pPr>
        <w:pStyle w:val="Listeavsnitt"/>
        <w:numPr>
          <w:ilvl w:val="1"/>
          <w:numId w:val="22"/>
        </w:numPr>
        <w:spacing w:after="120" w:line="240" w:lineRule="auto"/>
        <w:ind w:left="1434" w:hanging="357"/>
        <w:contextualSpacing w:val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V</w:t>
      </w:r>
      <w:r w:rsidR="001F1042">
        <w:rPr>
          <w:rFonts w:ascii="Times New Roman" w:hAnsi="Times New Roman"/>
          <w:sz w:val="24"/>
        </w:rPr>
        <w:t xml:space="preserve">iew configuration data </w:t>
      </w:r>
      <w:r>
        <w:rPr>
          <w:rFonts w:ascii="Times New Roman" w:hAnsi="Times New Roman"/>
          <w:sz w:val="24"/>
        </w:rPr>
        <w:t xml:space="preserve">modifications </w:t>
      </w:r>
      <w:r w:rsidR="001F1042">
        <w:rPr>
          <w:rFonts w:ascii="Times New Roman" w:hAnsi="Times New Roman"/>
          <w:sz w:val="24"/>
        </w:rPr>
        <w:t>within a specified timeframe.</w:t>
      </w:r>
    </w:p>
    <w:p w14:paraId="67A25C2A" w14:textId="1F183673" w:rsidR="00357719" w:rsidRPr="00533CD0" w:rsidRDefault="00357719" w:rsidP="00357719">
      <w:pPr>
        <w:spacing w:before="120" w:after="120" w:line="240" w:lineRule="auto"/>
        <w:rPr>
          <w:rFonts w:ascii="Times New Roman" w:hAnsi="Times New Roman"/>
          <w:b/>
          <w:bCs/>
          <w:sz w:val="24"/>
        </w:rPr>
      </w:pPr>
      <w:r w:rsidRPr="00533CD0">
        <w:rPr>
          <w:rFonts w:ascii="Times New Roman" w:hAnsi="Times New Roman"/>
          <w:b/>
          <w:bCs/>
          <w:sz w:val="24"/>
        </w:rPr>
        <w:t>Note: Consult the "</w:t>
      </w:r>
      <w:r w:rsidR="004072AB" w:rsidRPr="00533CD0">
        <w:rPr>
          <w:rFonts w:ascii="Times New Roman" w:hAnsi="Times New Roman"/>
          <w:b/>
          <w:bCs/>
          <w:sz w:val="24"/>
        </w:rPr>
        <w:t xml:space="preserve">DNB </w:t>
      </w:r>
      <w:r w:rsidRPr="00533CD0">
        <w:rPr>
          <w:rFonts w:ascii="Times New Roman" w:hAnsi="Times New Roman"/>
          <w:b/>
          <w:bCs/>
          <w:sz w:val="24"/>
        </w:rPr>
        <w:t>Patterns and Best Practices" document and try to adopt these suggestions in your React code</w:t>
      </w:r>
      <w:r w:rsidR="004072AB" w:rsidRPr="00533CD0">
        <w:rPr>
          <w:rFonts w:ascii="Times New Roman" w:hAnsi="Times New Roman"/>
          <w:b/>
          <w:bCs/>
          <w:sz w:val="24"/>
        </w:rPr>
        <w:t xml:space="preserve"> wherever possible</w:t>
      </w:r>
      <w:r w:rsidRPr="00533CD0">
        <w:rPr>
          <w:rFonts w:ascii="Times New Roman" w:hAnsi="Times New Roman"/>
          <w:b/>
          <w:bCs/>
          <w:sz w:val="24"/>
        </w:rPr>
        <w:t xml:space="preserve">. </w:t>
      </w:r>
    </w:p>
    <w:p w14:paraId="70595C4A" w14:textId="79F2875E" w:rsidR="005C7156" w:rsidRPr="005C7156" w:rsidRDefault="005C7156" w:rsidP="005C7156">
      <w:pPr>
        <w:spacing w:before="600" w:after="120" w:line="240" w:lineRule="auto"/>
        <w:rPr>
          <w:rFonts w:cs="Arial"/>
          <w:b/>
          <w:bCs/>
          <w:sz w:val="24"/>
        </w:rPr>
      </w:pPr>
      <w:r>
        <w:rPr>
          <w:rFonts w:cs="Arial"/>
          <w:b/>
          <w:bCs/>
          <w:sz w:val="24"/>
        </w:rPr>
        <w:t>Presentations</w:t>
      </w:r>
    </w:p>
    <w:p w14:paraId="15077B76" w14:textId="2CCD02D5" w:rsidR="00920DDC" w:rsidRDefault="005C7156" w:rsidP="00920DDC">
      <w:pPr>
        <w:spacing w:after="120" w:line="240" w:lineRule="auto"/>
        <w:rPr>
          <w:rFonts w:ascii="Times New Roman" w:hAnsi="Times New Roman"/>
          <w:sz w:val="24"/>
        </w:rPr>
      </w:pPr>
      <w:r w:rsidRPr="00920DDC">
        <w:rPr>
          <w:rFonts w:ascii="Times New Roman" w:hAnsi="Times New Roman"/>
          <w:sz w:val="24"/>
        </w:rPr>
        <w:t xml:space="preserve">On </w:t>
      </w:r>
      <w:r w:rsidR="00F11C3A">
        <w:rPr>
          <w:rFonts w:ascii="Times New Roman" w:hAnsi="Times New Roman"/>
          <w:sz w:val="24"/>
        </w:rPr>
        <w:t xml:space="preserve">Monday 12 April </w:t>
      </w:r>
      <w:proofErr w:type="gramStart"/>
      <w:r w:rsidRPr="00920DDC">
        <w:rPr>
          <w:rFonts w:ascii="Times New Roman" w:hAnsi="Times New Roman"/>
          <w:sz w:val="24"/>
        </w:rPr>
        <w:t>you'll</w:t>
      </w:r>
      <w:proofErr w:type="gramEnd"/>
      <w:r w:rsidRPr="00920DDC">
        <w:rPr>
          <w:rFonts w:ascii="Times New Roman" w:hAnsi="Times New Roman"/>
          <w:sz w:val="24"/>
        </w:rPr>
        <w:t xml:space="preserve"> be invited to present your solution to the other teams. Aim for about 2</w:t>
      </w:r>
      <w:r w:rsidR="00F11C3A">
        <w:rPr>
          <w:rFonts w:ascii="Times New Roman" w:hAnsi="Times New Roman"/>
          <w:sz w:val="24"/>
        </w:rPr>
        <w:t>5</w:t>
      </w:r>
      <w:r w:rsidRPr="00920DDC">
        <w:rPr>
          <w:rFonts w:ascii="Times New Roman" w:hAnsi="Times New Roman"/>
          <w:sz w:val="24"/>
        </w:rPr>
        <w:t xml:space="preserve"> minutes</w:t>
      </w:r>
      <w:r w:rsidR="00533CD0">
        <w:rPr>
          <w:rFonts w:ascii="Times New Roman" w:hAnsi="Times New Roman"/>
          <w:sz w:val="24"/>
        </w:rPr>
        <w:t xml:space="preserve">, </w:t>
      </w:r>
      <w:r w:rsidR="0037213C">
        <w:rPr>
          <w:rFonts w:ascii="Times New Roman" w:hAnsi="Times New Roman"/>
          <w:sz w:val="24"/>
        </w:rPr>
        <w:t xml:space="preserve">plus </w:t>
      </w:r>
      <w:r w:rsidR="00F9220F">
        <w:rPr>
          <w:rFonts w:ascii="Times New Roman" w:hAnsi="Times New Roman"/>
          <w:sz w:val="24"/>
        </w:rPr>
        <w:t>5</w:t>
      </w:r>
      <w:r w:rsidRPr="00920DDC">
        <w:rPr>
          <w:rFonts w:ascii="Times New Roman" w:hAnsi="Times New Roman"/>
          <w:sz w:val="24"/>
        </w:rPr>
        <w:t xml:space="preserve"> minutes of Q&amp;A.</w:t>
      </w:r>
      <w:r w:rsidR="00920DDC">
        <w:rPr>
          <w:rFonts w:ascii="Times New Roman" w:hAnsi="Times New Roman"/>
          <w:sz w:val="24"/>
        </w:rPr>
        <w:t xml:space="preserve"> During your presentation:</w:t>
      </w:r>
    </w:p>
    <w:p w14:paraId="21F94352" w14:textId="086ACCEA" w:rsidR="00F11C3A" w:rsidRDefault="00F11C3A" w:rsidP="00F11C3A">
      <w:pPr>
        <w:pStyle w:val="Listeavsnitt"/>
        <w:numPr>
          <w:ilvl w:val="0"/>
          <w:numId w:val="30"/>
        </w:numPr>
        <w:spacing w:after="120" w:line="240" w:lineRule="auto"/>
        <w:ind w:left="714" w:hanging="357"/>
        <w:contextualSpacing w:val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Run the application to demonstrate its functionality and user </w:t>
      </w:r>
      <w:proofErr w:type="gramStart"/>
      <w:r>
        <w:rPr>
          <w:rFonts w:ascii="Times New Roman" w:hAnsi="Times New Roman"/>
          <w:sz w:val="24"/>
        </w:rPr>
        <w:t>interface</w:t>
      </w:r>
      <w:proofErr w:type="gramEnd"/>
    </w:p>
    <w:p w14:paraId="586F7ED3" w14:textId="09D10C95" w:rsidR="005C7156" w:rsidRDefault="00F11C3A" w:rsidP="00044403">
      <w:pPr>
        <w:pStyle w:val="Listeavsnitt"/>
        <w:numPr>
          <w:ilvl w:val="0"/>
          <w:numId w:val="30"/>
        </w:numPr>
        <w:spacing w:after="120" w:line="240" w:lineRule="auto"/>
        <w:ind w:left="714" w:hanging="357"/>
        <w:contextualSpacing w:val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Explain your database </w:t>
      </w:r>
      <w:proofErr w:type="gramStart"/>
      <w:r>
        <w:rPr>
          <w:rFonts w:ascii="Times New Roman" w:hAnsi="Times New Roman"/>
          <w:sz w:val="24"/>
        </w:rPr>
        <w:t>structure</w:t>
      </w:r>
      <w:proofErr w:type="gramEnd"/>
    </w:p>
    <w:p w14:paraId="123416F3" w14:textId="77777777" w:rsidR="00F11C3A" w:rsidRDefault="00F11C3A" w:rsidP="00044403">
      <w:pPr>
        <w:pStyle w:val="Listeavsnitt"/>
        <w:numPr>
          <w:ilvl w:val="0"/>
          <w:numId w:val="30"/>
        </w:numPr>
        <w:spacing w:after="120" w:line="240" w:lineRule="auto"/>
        <w:ind w:left="714" w:hanging="357"/>
        <w:contextualSpacing w:val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Walk through key features in your code (both the client-side and server-side)</w:t>
      </w:r>
    </w:p>
    <w:p w14:paraId="0175362C" w14:textId="77777777" w:rsidR="00357719" w:rsidRDefault="00357719" w:rsidP="00044403">
      <w:pPr>
        <w:pStyle w:val="Listeavsnitt"/>
        <w:numPr>
          <w:ilvl w:val="0"/>
          <w:numId w:val="30"/>
        </w:numPr>
        <w:spacing w:after="120" w:line="240" w:lineRule="auto"/>
        <w:ind w:left="714" w:hanging="357"/>
        <w:contextualSpacing w:val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Discuss your approach to </w:t>
      </w:r>
      <w:proofErr w:type="gramStart"/>
      <w:r>
        <w:rPr>
          <w:rFonts w:ascii="Times New Roman" w:hAnsi="Times New Roman"/>
          <w:sz w:val="24"/>
        </w:rPr>
        <w:t>testing</w:t>
      </w:r>
      <w:proofErr w:type="gramEnd"/>
    </w:p>
    <w:p w14:paraId="6263B720" w14:textId="0C130149" w:rsidR="00920DDC" w:rsidRDefault="00920DDC" w:rsidP="00044403">
      <w:pPr>
        <w:pStyle w:val="Listeavsnitt"/>
        <w:numPr>
          <w:ilvl w:val="0"/>
          <w:numId w:val="30"/>
        </w:numPr>
        <w:spacing w:after="120" w:line="240" w:lineRule="auto"/>
        <w:ind w:left="714" w:hanging="357"/>
        <w:contextualSpacing w:val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Discuss </w:t>
      </w:r>
      <w:r w:rsidR="00357719">
        <w:rPr>
          <w:rFonts w:ascii="Times New Roman" w:hAnsi="Times New Roman"/>
          <w:sz w:val="24"/>
        </w:rPr>
        <w:t xml:space="preserve">limitations and possible </w:t>
      </w:r>
      <w:proofErr w:type="gramStart"/>
      <w:r w:rsidR="00357719">
        <w:rPr>
          <w:rFonts w:ascii="Times New Roman" w:hAnsi="Times New Roman"/>
          <w:sz w:val="24"/>
        </w:rPr>
        <w:t>extensions</w:t>
      </w:r>
      <w:proofErr w:type="gramEnd"/>
    </w:p>
    <w:sectPr w:rsidR="00920DDC" w:rsidSect="00BD3C65">
      <w:headerReference w:type="default" r:id="rId7"/>
      <w:headerReference w:type="first" r:id="rId8"/>
      <w:type w:val="oddPage"/>
      <w:pgSz w:w="11907" w:h="16840" w:code="9"/>
      <w:pgMar w:top="1440" w:right="1275" w:bottom="1440" w:left="144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16C384" w14:textId="77777777" w:rsidR="00611990" w:rsidRDefault="00611990">
      <w:r>
        <w:separator/>
      </w:r>
    </w:p>
  </w:endnote>
  <w:endnote w:type="continuationSeparator" w:id="0">
    <w:p w14:paraId="7B1B1CEA" w14:textId="77777777" w:rsidR="00611990" w:rsidRDefault="006119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3F756825-D60B-48F7-9514-B9E8D6931CC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81C05C4-1A32-4118-BB44-731F47C9950F}"/>
    <w:embedBold r:id="rId3" w:fontKey="{1F184AD7-314D-4946-BCB3-532A5E243E9C}"/>
    <w:embedItalic r:id="rId4" w:fontKey="{F2EB849B-1F14-4D19-84BB-79A54286AF4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53C4936E-D20F-4331-B008-8CA4476EA7E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BAEBBBB1-0774-4D9C-A496-12D59FE9C53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9A28AD10-9003-4C03-B9FA-DE60C6DEC4FD}"/>
    <w:embedBold r:id="rId8" w:fontKey="{9788D0E3-E5A0-4B58-A297-9A5184CD1476}"/>
    <w:embedItalic r:id="rId9" w:fontKey="{3348665A-D4E0-4FAA-B1F1-AB46E81CAF55}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66C3E507-E011-41A2-9401-7865266FEC97}"/>
    <w:embedBold r:id="rId11" w:fontKey="{46A8B4CE-B21A-48CF-B3BE-713E98B2F99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898C0EC7-4606-4131-8F9E-0B6D878876B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BFE789B7-BA21-47E5-ABB5-A4EC87C0B9C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61CFA4" w14:textId="77777777" w:rsidR="00611990" w:rsidRDefault="00611990">
      <w:r>
        <w:separator/>
      </w:r>
    </w:p>
  </w:footnote>
  <w:footnote w:type="continuationSeparator" w:id="0">
    <w:p w14:paraId="4B0B9D51" w14:textId="77777777" w:rsidR="00611990" w:rsidRDefault="0061199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9192"/>
    </w:tblGrid>
    <w:tr w:rsidR="00DB70AA" w14:paraId="25CFF424" w14:textId="77777777">
      <w:trPr>
        <w:trHeight w:val="432"/>
      </w:trPr>
      <w:tc>
        <w:tcPr>
          <w:tcW w:w="10421" w:type="dxa"/>
          <w:tcBorders>
            <w:top w:val="nil"/>
            <w:left w:val="nil"/>
            <w:bottom w:val="nil"/>
            <w:right w:val="nil"/>
          </w:tcBorders>
          <w:vAlign w:val="bottom"/>
        </w:tcPr>
        <w:p w14:paraId="62B71C92" w14:textId="77777777" w:rsidR="00DB70AA" w:rsidRPr="0064054A" w:rsidRDefault="00DB70AA" w:rsidP="00F84B80">
          <w:pPr>
            <w:pStyle w:val="Topptekst"/>
            <w:tabs>
              <w:tab w:val="clear" w:pos="4153"/>
              <w:tab w:val="clear" w:pos="8306"/>
              <w:tab w:val="left" w:pos="1891"/>
              <w:tab w:val="right" w:leader="underscore" w:pos="9027"/>
            </w:tabs>
            <w:rPr>
              <w:rFonts w:ascii="Times New Roman" w:hAnsi="Times New Roman"/>
            </w:rPr>
          </w:pPr>
        </w:p>
      </w:tc>
    </w:tr>
  </w:tbl>
  <w:p w14:paraId="35D5E085" w14:textId="77777777" w:rsidR="00DB70AA" w:rsidRDefault="00DB70AA">
    <w:pPr>
      <w:pStyle w:val="Toppteks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E22DE6" w14:textId="77777777" w:rsidR="00DB70AA" w:rsidRDefault="00DB70AA">
    <w:pPr>
      <w:pStyle w:val="Topptekst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FE"/>
    <w:multiLevelType w:val="singleLevel"/>
    <w:tmpl w:val="1214FA46"/>
    <w:lvl w:ilvl="0">
      <w:numFmt w:val="bullet"/>
      <w:lvlText w:val="*"/>
      <w:lvlJc w:val="left"/>
    </w:lvl>
  </w:abstractNum>
  <w:abstractNum w:abstractNumId="1" w15:restartNumberingAfterBreak="0">
    <w:nsid w:val="04D51EBA"/>
    <w:multiLevelType w:val="hybridMultilevel"/>
    <w:tmpl w:val="F9EA4D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5D3290"/>
    <w:multiLevelType w:val="hybridMultilevel"/>
    <w:tmpl w:val="E1D8D4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37414C"/>
    <w:multiLevelType w:val="hybridMultilevel"/>
    <w:tmpl w:val="A8C668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87182"/>
    <w:multiLevelType w:val="hybridMultilevel"/>
    <w:tmpl w:val="07D282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D005D4"/>
    <w:multiLevelType w:val="hybridMultilevel"/>
    <w:tmpl w:val="A2E01C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1">
    <w:nsid w:val="0ED23B42"/>
    <w:multiLevelType w:val="hybridMultilevel"/>
    <w:tmpl w:val="31B8D2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31627D"/>
    <w:multiLevelType w:val="multilevel"/>
    <w:tmpl w:val="FD568FB8"/>
    <w:lvl w:ilvl="0">
      <w:start w:val="1"/>
      <w:numFmt w:val="decimal"/>
      <w:pStyle w:val="Overskrift1"/>
      <w:lvlText w:val="%1"/>
      <w:lvlJc w:val="left"/>
      <w:pPr>
        <w:tabs>
          <w:tab w:val="num" w:pos="851"/>
        </w:tabs>
        <w:ind w:left="851" w:hanging="851"/>
      </w:pPr>
    </w:lvl>
    <w:lvl w:ilvl="1">
      <w:start w:val="1"/>
      <w:numFmt w:val="decimal"/>
      <w:pStyle w:val="Overskrift2"/>
      <w:lvlText w:val="%1.%2"/>
      <w:lvlJc w:val="left"/>
      <w:pPr>
        <w:tabs>
          <w:tab w:val="num" w:pos="851"/>
        </w:tabs>
        <w:ind w:left="851" w:hanging="851"/>
      </w:pPr>
    </w:lvl>
    <w:lvl w:ilvl="2">
      <w:start w:val="1"/>
      <w:numFmt w:val="decimal"/>
      <w:pStyle w:val="Overskrift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Overskrift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Overskrift5"/>
      <w:lvlText w:val="%1.%2.%3.%4.%5"/>
      <w:lvlJc w:val="left"/>
      <w:pPr>
        <w:tabs>
          <w:tab w:val="num" w:pos="1440"/>
        </w:tabs>
        <w:ind w:left="1008" w:hanging="1008"/>
      </w:pPr>
    </w:lvl>
    <w:lvl w:ilvl="5">
      <w:start w:val="1"/>
      <w:numFmt w:val="decimal"/>
      <w:pStyle w:val="Overskrift6"/>
      <w:lvlText w:val="%1.%2.%3.%4.%5.%6"/>
      <w:lvlJc w:val="left"/>
      <w:pPr>
        <w:tabs>
          <w:tab w:val="num" w:pos="1440"/>
        </w:tabs>
        <w:ind w:left="1152" w:hanging="1152"/>
      </w:pPr>
    </w:lvl>
    <w:lvl w:ilvl="6">
      <w:start w:val="1"/>
      <w:numFmt w:val="decimal"/>
      <w:pStyle w:val="Overskrift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Overskrift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Overskrift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1AD05FBF"/>
    <w:multiLevelType w:val="hybridMultilevel"/>
    <w:tmpl w:val="B904436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CB45A3"/>
    <w:multiLevelType w:val="hybridMultilevel"/>
    <w:tmpl w:val="6C4ABF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E70330"/>
    <w:multiLevelType w:val="hybridMultilevel"/>
    <w:tmpl w:val="F03850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303E65"/>
    <w:multiLevelType w:val="hybridMultilevel"/>
    <w:tmpl w:val="C54A34C2"/>
    <w:lvl w:ilvl="0" w:tplc="040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2" w15:restartNumberingAfterBreak="0">
    <w:nsid w:val="2E484601"/>
    <w:multiLevelType w:val="multilevel"/>
    <w:tmpl w:val="C54A34C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3" w15:restartNumberingAfterBreak="0">
    <w:nsid w:val="39703DA3"/>
    <w:multiLevelType w:val="hybridMultilevel"/>
    <w:tmpl w:val="B57E55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504C14"/>
    <w:multiLevelType w:val="multilevel"/>
    <w:tmpl w:val="8DCA2BA6"/>
    <w:lvl w:ilvl="0">
      <w:start w:val="1"/>
      <w:numFmt w:val="decimal"/>
      <w:pStyle w:val="FigTitle"/>
      <w:suff w:val="space"/>
      <w:lvlText w:val="Figure %1:"/>
      <w:lvlJc w:val="left"/>
      <w:pPr>
        <w:ind w:left="720" w:hanging="720"/>
      </w:pPr>
      <w:rPr>
        <w:rFonts w:hint="default"/>
      </w:rPr>
    </w:lvl>
    <w:lvl w:ilvl="1">
      <w:start w:val="1"/>
      <w:numFmt w:val="none"/>
      <w:lvlRestart w:val="0"/>
      <w:isLgl/>
      <w:lvlText w:val="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5" w15:restartNumberingAfterBreak="0">
    <w:nsid w:val="3EF0489F"/>
    <w:multiLevelType w:val="hybridMultilevel"/>
    <w:tmpl w:val="96522CA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877911"/>
    <w:multiLevelType w:val="hybridMultilevel"/>
    <w:tmpl w:val="C794F61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B217630"/>
    <w:multiLevelType w:val="hybridMultilevel"/>
    <w:tmpl w:val="A57AAD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0D11E3"/>
    <w:multiLevelType w:val="hybridMultilevel"/>
    <w:tmpl w:val="A08A5A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B1745AE"/>
    <w:multiLevelType w:val="hybridMultilevel"/>
    <w:tmpl w:val="B1C66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140540"/>
    <w:multiLevelType w:val="multilevel"/>
    <w:tmpl w:val="E90E531A"/>
    <w:lvl w:ilvl="0">
      <w:start w:val="1"/>
      <w:numFmt w:val="upperLetter"/>
      <w:pStyle w:val="Appendix"/>
      <w:lvlText w:val="Appendix %1."/>
      <w:lvlJc w:val="left"/>
      <w:pPr>
        <w:tabs>
          <w:tab w:val="num" w:pos="1440"/>
        </w:tabs>
        <w:ind w:left="0" w:firstLine="0"/>
      </w:pPr>
    </w:lvl>
    <w:lvl w:ilvl="1">
      <w:start w:val="1"/>
      <w:numFmt w:val="decimalZero"/>
      <w:isLgl/>
      <w:lvlText w:val="Section %1.%2"/>
      <w:lvlJc w:val="left"/>
      <w:pPr>
        <w:tabs>
          <w:tab w:val="num" w:pos="108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num w:numId="1">
    <w:abstractNumId w:val="20"/>
  </w:num>
  <w:num w:numId="2">
    <w:abstractNumId w:val="14"/>
  </w:num>
  <w:num w:numId="3">
    <w:abstractNumId w:val="7"/>
  </w:num>
  <w:num w:numId="4">
    <w:abstractNumId w:val="7"/>
  </w:num>
  <w:num w:numId="5">
    <w:abstractNumId w:val="7"/>
  </w:num>
  <w:num w:numId="6">
    <w:abstractNumId w:val="7"/>
  </w:num>
  <w:num w:numId="7">
    <w:abstractNumId w:val="7"/>
  </w:num>
  <w:num w:numId="8">
    <w:abstractNumId w:val="7"/>
  </w:num>
  <w:num w:numId="9">
    <w:abstractNumId w:val="7"/>
  </w:num>
  <w:num w:numId="10">
    <w:abstractNumId w:val="7"/>
  </w:num>
  <w:num w:numId="11">
    <w:abstractNumId w:val="7"/>
  </w:num>
  <w:num w:numId="12">
    <w:abstractNumId w:val="8"/>
  </w:num>
  <w:num w:numId="13">
    <w:abstractNumId w:val="10"/>
  </w:num>
  <w:num w:numId="14">
    <w:abstractNumId w:val="3"/>
  </w:num>
  <w:num w:numId="15">
    <w:abstractNumId w:val="18"/>
  </w:num>
  <w:num w:numId="16">
    <w:abstractNumId w:val="15"/>
  </w:num>
  <w:num w:numId="17">
    <w:abstractNumId w:val="11"/>
  </w:num>
  <w:num w:numId="18">
    <w:abstractNumId w:val="12"/>
  </w:num>
  <w:num w:numId="19">
    <w:abstractNumId w:val="6"/>
  </w:num>
  <w:num w:numId="20">
    <w:abstractNumId w:val="0"/>
    <w:lvlOverride w:ilvl="0">
      <w:lvl w:ilvl="0">
        <w:start w:val="1"/>
        <w:numFmt w:val="bullet"/>
        <w:lvlText w:val=""/>
        <w:legacy w:legacy="1" w:legacySpace="120" w:legacyIndent="360"/>
        <w:lvlJc w:val="left"/>
        <w:pPr>
          <w:ind w:left="720" w:hanging="360"/>
        </w:pPr>
        <w:rPr>
          <w:rFonts w:ascii="Symbol" w:hAnsi="Symbol" w:hint="default"/>
        </w:rPr>
      </w:lvl>
    </w:lvlOverride>
  </w:num>
  <w:num w:numId="21">
    <w:abstractNumId w:val="4"/>
  </w:num>
  <w:num w:numId="22">
    <w:abstractNumId w:val="4"/>
  </w:num>
  <w:num w:numId="23">
    <w:abstractNumId w:val="0"/>
    <w:lvlOverride w:ilvl="0">
      <w:lvl w:ilvl="0">
        <w:numFmt w:val="decimal"/>
        <w:lvlText w:val=""/>
        <w:legacy w:legacy="1" w:legacySpace="120" w:legacyIndent="360"/>
        <w:lvlJc w:val="left"/>
        <w:pPr>
          <w:ind w:left="0" w:hanging="360"/>
        </w:pPr>
        <w:rPr>
          <w:rFonts w:ascii="Symbol" w:hAnsi="Symbol" w:hint="default"/>
        </w:rPr>
      </w:lvl>
    </w:lvlOverride>
  </w:num>
  <w:num w:numId="24">
    <w:abstractNumId w:val="13"/>
  </w:num>
  <w:num w:numId="25">
    <w:abstractNumId w:val="16"/>
  </w:num>
  <w:num w:numId="26">
    <w:abstractNumId w:val="17"/>
  </w:num>
  <w:num w:numId="27">
    <w:abstractNumId w:val="9"/>
  </w:num>
  <w:num w:numId="28">
    <w:abstractNumId w:val="2"/>
  </w:num>
  <w:num w:numId="29">
    <w:abstractNumId w:val="5"/>
  </w:num>
  <w:num w:numId="30">
    <w:abstractNumId w:val="19"/>
  </w:num>
  <w:num w:numId="31">
    <w:abstractNumId w:val="1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4097" fillcolor="silver" stroke="f">
      <v:fill color="silver"/>
      <v:stroke on="f"/>
    </o:shapedefaults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6887"/>
    <w:rsid w:val="000155FC"/>
    <w:rsid w:val="0002012E"/>
    <w:rsid w:val="000204E3"/>
    <w:rsid w:val="0002756F"/>
    <w:rsid w:val="000323DF"/>
    <w:rsid w:val="00044403"/>
    <w:rsid w:val="000542E0"/>
    <w:rsid w:val="00055EF6"/>
    <w:rsid w:val="000702F6"/>
    <w:rsid w:val="000715D8"/>
    <w:rsid w:val="000741E5"/>
    <w:rsid w:val="00082D6A"/>
    <w:rsid w:val="00095D99"/>
    <w:rsid w:val="0009651B"/>
    <w:rsid w:val="00096A6C"/>
    <w:rsid w:val="000A3E8E"/>
    <w:rsid w:val="000A6AEC"/>
    <w:rsid w:val="000B09B4"/>
    <w:rsid w:val="000B0D01"/>
    <w:rsid w:val="000C7376"/>
    <w:rsid w:val="000D2DCD"/>
    <w:rsid w:val="000D4307"/>
    <w:rsid w:val="000E1B8A"/>
    <w:rsid w:val="000F3363"/>
    <w:rsid w:val="000F7FD5"/>
    <w:rsid w:val="001009A3"/>
    <w:rsid w:val="001151A1"/>
    <w:rsid w:val="001219DB"/>
    <w:rsid w:val="00125DD1"/>
    <w:rsid w:val="001302FC"/>
    <w:rsid w:val="00155936"/>
    <w:rsid w:val="00165FB8"/>
    <w:rsid w:val="00170AA3"/>
    <w:rsid w:val="00171E7D"/>
    <w:rsid w:val="00172B53"/>
    <w:rsid w:val="0017555B"/>
    <w:rsid w:val="0017723B"/>
    <w:rsid w:val="0019575C"/>
    <w:rsid w:val="001B1D3E"/>
    <w:rsid w:val="001B70A6"/>
    <w:rsid w:val="001C2CC2"/>
    <w:rsid w:val="001C3644"/>
    <w:rsid w:val="001C46E6"/>
    <w:rsid w:val="001C60A0"/>
    <w:rsid w:val="001C7B9F"/>
    <w:rsid w:val="001D4AA7"/>
    <w:rsid w:val="001D55B9"/>
    <w:rsid w:val="001D78DF"/>
    <w:rsid w:val="001F08A1"/>
    <w:rsid w:val="001F1042"/>
    <w:rsid w:val="001F3891"/>
    <w:rsid w:val="00200F89"/>
    <w:rsid w:val="00217C7F"/>
    <w:rsid w:val="00225AF5"/>
    <w:rsid w:val="00244FEA"/>
    <w:rsid w:val="00253C61"/>
    <w:rsid w:val="0026404E"/>
    <w:rsid w:val="00275F25"/>
    <w:rsid w:val="00280FBA"/>
    <w:rsid w:val="00282B92"/>
    <w:rsid w:val="002925C4"/>
    <w:rsid w:val="00293B02"/>
    <w:rsid w:val="002974A2"/>
    <w:rsid w:val="002A1ADD"/>
    <w:rsid w:val="002A20F6"/>
    <w:rsid w:val="002A5A77"/>
    <w:rsid w:val="002D6887"/>
    <w:rsid w:val="00302A7D"/>
    <w:rsid w:val="00302F91"/>
    <w:rsid w:val="0030587D"/>
    <w:rsid w:val="00306F9F"/>
    <w:rsid w:val="00317301"/>
    <w:rsid w:val="00331FE7"/>
    <w:rsid w:val="003457DB"/>
    <w:rsid w:val="00351D74"/>
    <w:rsid w:val="00351F20"/>
    <w:rsid w:val="00357719"/>
    <w:rsid w:val="00362919"/>
    <w:rsid w:val="00370971"/>
    <w:rsid w:val="00370BCD"/>
    <w:rsid w:val="0037213C"/>
    <w:rsid w:val="00387523"/>
    <w:rsid w:val="0039244F"/>
    <w:rsid w:val="003929E7"/>
    <w:rsid w:val="003A4B1B"/>
    <w:rsid w:val="003A518F"/>
    <w:rsid w:val="003A6075"/>
    <w:rsid w:val="003B0E5E"/>
    <w:rsid w:val="003C463C"/>
    <w:rsid w:val="003E0811"/>
    <w:rsid w:val="003E3CD2"/>
    <w:rsid w:val="003E7DBF"/>
    <w:rsid w:val="004072AB"/>
    <w:rsid w:val="00410141"/>
    <w:rsid w:val="00411EFB"/>
    <w:rsid w:val="00414D22"/>
    <w:rsid w:val="00416BCA"/>
    <w:rsid w:val="00420937"/>
    <w:rsid w:val="00422DB2"/>
    <w:rsid w:val="00424EE5"/>
    <w:rsid w:val="00425F5F"/>
    <w:rsid w:val="004427D5"/>
    <w:rsid w:val="00450A51"/>
    <w:rsid w:val="004510FA"/>
    <w:rsid w:val="0045339A"/>
    <w:rsid w:val="0046729A"/>
    <w:rsid w:val="00473AED"/>
    <w:rsid w:val="00475437"/>
    <w:rsid w:val="00481F8C"/>
    <w:rsid w:val="00485ABC"/>
    <w:rsid w:val="004948D7"/>
    <w:rsid w:val="004A28DB"/>
    <w:rsid w:val="004B2F17"/>
    <w:rsid w:val="004B52E4"/>
    <w:rsid w:val="004B53E8"/>
    <w:rsid w:val="004C4113"/>
    <w:rsid w:val="004C4396"/>
    <w:rsid w:val="004C5833"/>
    <w:rsid w:val="004C7C92"/>
    <w:rsid w:val="004D3517"/>
    <w:rsid w:val="004F2DDA"/>
    <w:rsid w:val="004F520D"/>
    <w:rsid w:val="004F536A"/>
    <w:rsid w:val="00514841"/>
    <w:rsid w:val="0052796E"/>
    <w:rsid w:val="005324A2"/>
    <w:rsid w:val="00533CD0"/>
    <w:rsid w:val="005355C3"/>
    <w:rsid w:val="00537BEA"/>
    <w:rsid w:val="005410D5"/>
    <w:rsid w:val="00541E8A"/>
    <w:rsid w:val="0054232D"/>
    <w:rsid w:val="005457F5"/>
    <w:rsid w:val="0054675C"/>
    <w:rsid w:val="00551BA3"/>
    <w:rsid w:val="00570DEC"/>
    <w:rsid w:val="005772F6"/>
    <w:rsid w:val="00581F4C"/>
    <w:rsid w:val="005B5541"/>
    <w:rsid w:val="005B602D"/>
    <w:rsid w:val="005C3307"/>
    <w:rsid w:val="005C7156"/>
    <w:rsid w:val="005D651E"/>
    <w:rsid w:val="005F2120"/>
    <w:rsid w:val="005F75EB"/>
    <w:rsid w:val="005F798D"/>
    <w:rsid w:val="00611990"/>
    <w:rsid w:val="00614834"/>
    <w:rsid w:val="006152B3"/>
    <w:rsid w:val="00636D90"/>
    <w:rsid w:val="0064054A"/>
    <w:rsid w:val="006405BB"/>
    <w:rsid w:val="00663C16"/>
    <w:rsid w:val="006706DC"/>
    <w:rsid w:val="00681580"/>
    <w:rsid w:val="00687D35"/>
    <w:rsid w:val="0069100F"/>
    <w:rsid w:val="006A4E83"/>
    <w:rsid w:val="006A53F3"/>
    <w:rsid w:val="006A5F2D"/>
    <w:rsid w:val="006A6AFA"/>
    <w:rsid w:val="006B2525"/>
    <w:rsid w:val="006C3B0A"/>
    <w:rsid w:val="006C658E"/>
    <w:rsid w:val="006D7FAB"/>
    <w:rsid w:val="006E58EB"/>
    <w:rsid w:val="006E6AC1"/>
    <w:rsid w:val="006F3966"/>
    <w:rsid w:val="006F51C8"/>
    <w:rsid w:val="0070354F"/>
    <w:rsid w:val="00713C1D"/>
    <w:rsid w:val="00715D9A"/>
    <w:rsid w:val="00716022"/>
    <w:rsid w:val="00722F64"/>
    <w:rsid w:val="007333C8"/>
    <w:rsid w:val="00736B8D"/>
    <w:rsid w:val="007379E4"/>
    <w:rsid w:val="00740EC7"/>
    <w:rsid w:val="00755F95"/>
    <w:rsid w:val="00756262"/>
    <w:rsid w:val="007626BE"/>
    <w:rsid w:val="00774AEE"/>
    <w:rsid w:val="00775C96"/>
    <w:rsid w:val="00780418"/>
    <w:rsid w:val="00795C92"/>
    <w:rsid w:val="007B2E7E"/>
    <w:rsid w:val="007B5E5F"/>
    <w:rsid w:val="007C176D"/>
    <w:rsid w:val="007C18C6"/>
    <w:rsid w:val="007C1E91"/>
    <w:rsid w:val="007D1917"/>
    <w:rsid w:val="007D34B4"/>
    <w:rsid w:val="007D754C"/>
    <w:rsid w:val="007D7ECA"/>
    <w:rsid w:val="007E4EDD"/>
    <w:rsid w:val="007E7B44"/>
    <w:rsid w:val="007E7B82"/>
    <w:rsid w:val="008066B5"/>
    <w:rsid w:val="00806FD8"/>
    <w:rsid w:val="008251AD"/>
    <w:rsid w:val="008279F7"/>
    <w:rsid w:val="0083143B"/>
    <w:rsid w:val="00846A66"/>
    <w:rsid w:val="00857386"/>
    <w:rsid w:val="00861FE3"/>
    <w:rsid w:val="00863D8A"/>
    <w:rsid w:val="00866ABB"/>
    <w:rsid w:val="008713A8"/>
    <w:rsid w:val="00897780"/>
    <w:rsid w:val="008A37D3"/>
    <w:rsid w:val="008B1D6A"/>
    <w:rsid w:val="008C7EA7"/>
    <w:rsid w:val="008D0221"/>
    <w:rsid w:val="008E28FC"/>
    <w:rsid w:val="008E57C7"/>
    <w:rsid w:val="008F0442"/>
    <w:rsid w:val="0091174F"/>
    <w:rsid w:val="00912446"/>
    <w:rsid w:val="00917000"/>
    <w:rsid w:val="009176A7"/>
    <w:rsid w:val="00920DDC"/>
    <w:rsid w:val="00927E96"/>
    <w:rsid w:val="00931AE8"/>
    <w:rsid w:val="0095103A"/>
    <w:rsid w:val="00953599"/>
    <w:rsid w:val="00963299"/>
    <w:rsid w:val="0096675A"/>
    <w:rsid w:val="00967002"/>
    <w:rsid w:val="00974441"/>
    <w:rsid w:val="00991B3C"/>
    <w:rsid w:val="009962BA"/>
    <w:rsid w:val="009C5AFD"/>
    <w:rsid w:val="009D49F7"/>
    <w:rsid w:val="009D6390"/>
    <w:rsid w:val="00A01AB7"/>
    <w:rsid w:val="00A050C6"/>
    <w:rsid w:val="00A05FE7"/>
    <w:rsid w:val="00A07656"/>
    <w:rsid w:val="00A10C55"/>
    <w:rsid w:val="00A10F8C"/>
    <w:rsid w:val="00A12872"/>
    <w:rsid w:val="00A15C09"/>
    <w:rsid w:val="00A20403"/>
    <w:rsid w:val="00A23225"/>
    <w:rsid w:val="00A26D0F"/>
    <w:rsid w:val="00A321E3"/>
    <w:rsid w:val="00A33ACF"/>
    <w:rsid w:val="00A340D6"/>
    <w:rsid w:val="00A36129"/>
    <w:rsid w:val="00A570C5"/>
    <w:rsid w:val="00A57720"/>
    <w:rsid w:val="00A577A1"/>
    <w:rsid w:val="00A60D10"/>
    <w:rsid w:val="00A612A4"/>
    <w:rsid w:val="00A6530F"/>
    <w:rsid w:val="00A6720B"/>
    <w:rsid w:val="00A82111"/>
    <w:rsid w:val="00AB639F"/>
    <w:rsid w:val="00AB67AF"/>
    <w:rsid w:val="00AC3831"/>
    <w:rsid w:val="00AC5C05"/>
    <w:rsid w:val="00AE14AE"/>
    <w:rsid w:val="00B0132C"/>
    <w:rsid w:val="00B03C48"/>
    <w:rsid w:val="00B057A3"/>
    <w:rsid w:val="00B05876"/>
    <w:rsid w:val="00B12AEB"/>
    <w:rsid w:val="00B16A4B"/>
    <w:rsid w:val="00B3300A"/>
    <w:rsid w:val="00B3448F"/>
    <w:rsid w:val="00B3524D"/>
    <w:rsid w:val="00B36CCF"/>
    <w:rsid w:val="00B41942"/>
    <w:rsid w:val="00B435F4"/>
    <w:rsid w:val="00B54CD3"/>
    <w:rsid w:val="00B642ED"/>
    <w:rsid w:val="00B75C81"/>
    <w:rsid w:val="00B977ED"/>
    <w:rsid w:val="00BA0DCE"/>
    <w:rsid w:val="00BA1C76"/>
    <w:rsid w:val="00BA3E93"/>
    <w:rsid w:val="00BA4CDC"/>
    <w:rsid w:val="00BB1905"/>
    <w:rsid w:val="00BB2CFF"/>
    <w:rsid w:val="00BB6E8D"/>
    <w:rsid w:val="00BC2C5D"/>
    <w:rsid w:val="00BC4BB3"/>
    <w:rsid w:val="00BD20DE"/>
    <w:rsid w:val="00BD3866"/>
    <w:rsid w:val="00BD3C65"/>
    <w:rsid w:val="00BF00DA"/>
    <w:rsid w:val="00BF78EE"/>
    <w:rsid w:val="00BF7D4E"/>
    <w:rsid w:val="00C03269"/>
    <w:rsid w:val="00C0403D"/>
    <w:rsid w:val="00C2426F"/>
    <w:rsid w:val="00C243F5"/>
    <w:rsid w:val="00C26007"/>
    <w:rsid w:val="00C444A2"/>
    <w:rsid w:val="00C51AAF"/>
    <w:rsid w:val="00C62306"/>
    <w:rsid w:val="00C63781"/>
    <w:rsid w:val="00C6472E"/>
    <w:rsid w:val="00C87840"/>
    <w:rsid w:val="00C94D6A"/>
    <w:rsid w:val="00C96499"/>
    <w:rsid w:val="00CA3B38"/>
    <w:rsid w:val="00CA72B8"/>
    <w:rsid w:val="00CB0203"/>
    <w:rsid w:val="00CB19F4"/>
    <w:rsid w:val="00CB3EFE"/>
    <w:rsid w:val="00CB60F9"/>
    <w:rsid w:val="00CC123E"/>
    <w:rsid w:val="00CD11FD"/>
    <w:rsid w:val="00CD7BB7"/>
    <w:rsid w:val="00CE6331"/>
    <w:rsid w:val="00CF6995"/>
    <w:rsid w:val="00D00138"/>
    <w:rsid w:val="00D01885"/>
    <w:rsid w:val="00D06239"/>
    <w:rsid w:val="00D0637D"/>
    <w:rsid w:val="00D13770"/>
    <w:rsid w:val="00D21625"/>
    <w:rsid w:val="00D22EA6"/>
    <w:rsid w:val="00D248F6"/>
    <w:rsid w:val="00D26B2D"/>
    <w:rsid w:val="00D40AA1"/>
    <w:rsid w:val="00D429B1"/>
    <w:rsid w:val="00D5363F"/>
    <w:rsid w:val="00D648CF"/>
    <w:rsid w:val="00D80D31"/>
    <w:rsid w:val="00D823F1"/>
    <w:rsid w:val="00D90647"/>
    <w:rsid w:val="00D91B40"/>
    <w:rsid w:val="00D92DB9"/>
    <w:rsid w:val="00D93B3A"/>
    <w:rsid w:val="00D951C1"/>
    <w:rsid w:val="00D96BD2"/>
    <w:rsid w:val="00DA0926"/>
    <w:rsid w:val="00DA2E02"/>
    <w:rsid w:val="00DB70AA"/>
    <w:rsid w:val="00DB770A"/>
    <w:rsid w:val="00DC439A"/>
    <w:rsid w:val="00DC6308"/>
    <w:rsid w:val="00DD6373"/>
    <w:rsid w:val="00DD63E0"/>
    <w:rsid w:val="00DE37A3"/>
    <w:rsid w:val="00DE3D81"/>
    <w:rsid w:val="00DE6059"/>
    <w:rsid w:val="00DF2D6E"/>
    <w:rsid w:val="00E02EC8"/>
    <w:rsid w:val="00E100B6"/>
    <w:rsid w:val="00E10742"/>
    <w:rsid w:val="00E20F0A"/>
    <w:rsid w:val="00E346C1"/>
    <w:rsid w:val="00E35D02"/>
    <w:rsid w:val="00E54A8A"/>
    <w:rsid w:val="00E627A1"/>
    <w:rsid w:val="00E75CB0"/>
    <w:rsid w:val="00E92077"/>
    <w:rsid w:val="00E9388E"/>
    <w:rsid w:val="00EA14CA"/>
    <w:rsid w:val="00EA5EAD"/>
    <w:rsid w:val="00EB21AA"/>
    <w:rsid w:val="00EB5B2A"/>
    <w:rsid w:val="00EC1676"/>
    <w:rsid w:val="00EC6BBE"/>
    <w:rsid w:val="00EC78E6"/>
    <w:rsid w:val="00EE40E4"/>
    <w:rsid w:val="00EF3B6C"/>
    <w:rsid w:val="00EF65D9"/>
    <w:rsid w:val="00F016B1"/>
    <w:rsid w:val="00F10083"/>
    <w:rsid w:val="00F1096A"/>
    <w:rsid w:val="00F110F8"/>
    <w:rsid w:val="00F11C3A"/>
    <w:rsid w:val="00F17CEA"/>
    <w:rsid w:val="00F25ECE"/>
    <w:rsid w:val="00F35737"/>
    <w:rsid w:val="00F43D66"/>
    <w:rsid w:val="00F44BCE"/>
    <w:rsid w:val="00F546D7"/>
    <w:rsid w:val="00F62B99"/>
    <w:rsid w:val="00F715BB"/>
    <w:rsid w:val="00F760AC"/>
    <w:rsid w:val="00F77F8C"/>
    <w:rsid w:val="00F83509"/>
    <w:rsid w:val="00F84B80"/>
    <w:rsid w:val="00F8590E"/>
    <w:rsid w:val="00F9220F"/>
    <w:rsid w:val="00F942C4"/>
    <w:rsid w:val="00F972BF"/>
    <w:rsid w:val="00FA67EC"/>
    <w:rsid w:val="00FC01F4"/>
    <w:rsid w:val="00FC42FD"/>
    <w:rsid w:val="00FC722C"/>
    <w:rsid w:val="00FC7ED3"/>
    <w:rsid w:val="00FD6BBA"/>
    <w:rsid w:val="00FD7135"/>
    <w:rsid w:val="00FE255E"/>
    <w:rsid w:val="00FE7127"/>
    <w:rsid w:val="00FE748F"/>
    <w:rsid w:val="00FF47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 fillcolor="silver" stroke="f">
      <v:fill color="silver"/>
      <v:stroke on="f"/>
    </o:shapedefaults>
    <o:shapelayout v:ext="edit">
      <o:idmap v:ext="edit" data="1"/>
    </o:shapelayout>
  </w:shapeDefaults>
  <w:decimalSymbol w:val=","/>
  <w:listSeparator w:val=";"/>
  <w14:docId w14:val="76A34662"/>
  <w15:chartTrackingRefBased/>
  <w15:docId w15:val="{879D435A-2AB1-466C-9F0D-00E0FEFF93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footer" w:uiPriority="99"/>
    <w:lsdException w:name="caption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Preformatted" w:uiPriority="99"/>
    <w:lsdException w:name="HTML Typewriter" w:uiPriority="99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B1D3E"/>
    <w:pPr>
      <w:spacing w:line="360" w:lineRule="auto"/>
    </w:pPr>
    <w:rPr>
      <w:rFonts w:ascii="Arial" w:hAnsi="Arial"/>
      <w:sz w:val="22"/>
      <w:lang w:eastAsia="en-US"/>
    </w:rPr>
  </w:style>
  <w:style w:type="paragraph" w:styleId="Overskrift1">
    <w:name w:val="heading 1"/>
    <w:basedOn w:val="Normal"/>
    <w:next w:val="Normal"/>
    <w:qFormat/>
    <w:rsid w:val="00D91B40"/>
    <w:pPr>
      <w:keepNext/>
      <w:numPr>
        <w:numId w:val="3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95B3D7"/>
      <w:spacing w:before="120"/>
      <w:outlineLvl w:val="0"/>
    </w:pPr>
    <w:rPr>
      <w:b/>
      <w:kern w:val="28"/>
      <w:sz w:val="28"/>
    </w:rPr>
  </w:style>
  <w:style w:type="paragraph" w:styleId="Overskrift2">
    <w:name w:val="heading 2"/>
    <w:basedOn w:val="Normal"/>
    <w:next w:val="Normal"/>
    <w:qFormat/>
    <w:pPr>
      <w:keepNext/>
      <w:numPr>
        <w:ilvl w:val="1"/>
        <w:numId w:val="4"/>
      </w:numPr>
      <w:spacing w:before="120"/>
      <w:outlineLvl w:val="1"/>
    </w:pPr>
    <w:rPr>
      <w:b/>
    </w:rPr>
  </w:style>
  <w:style w:type="paragraph" w:styleId="Overskrift3">
    <w:name w:val="heading 3"/>
    <w:basedOn w:val="Normal"/>
    <w:next w:val="Normal"/>
    <w:qFormat/>
    <w:pPr>
      <w:keepNext/>
      <w:numPr>
        <w:ilvl w:val="2"/>
        <w:numId w:val="5"/>
      </w:numPr>
      <w:spacing w:before="120"/>
      <w:ind w:left="851" w:hanging="851"/>
      <w:outlineLvl w:val="2"/>
    </w:pPr>
    <w:rPr>
      <w:b/>
    </w:rPr>
  </w:style>
  <w:style w:type="paragraph" w:styleId="Overskrift4">
    <w:name w:val="heading 4"/>
    <w:basedOn w:val="Normal"/>
    <w:next w:val="Normal"/>
    <w:qFormat/>
    <w:pPr>
      <w:keepNext/>
      <w:numPr>
        <w:ilvl w:val="3"/>
        <w:numId w:val="6"/>
      </w:numPr>
      <w:spacing w:before="240" w:after="60"/>
      <w:outlineLvl w:val="3"/>
    </w:pPr>
    <w:rPr>
      <w:b/>
    </w:rPr>
  </w:style>
  <w:style w:type="paragraph" w:styleId="Overskrift5">
    <w:name w:val="heading 5"/>
    <w:basedOn w:val="Normal"/>
    <w:next w:val="Normal"/>
    <w:qFormat/>
    <w:pPr>
      <w:keepNext/>
      <w:numPr>
        <w:ilvl w:val="4"/>
        <w:numId w:val="7"/>
      </w:numPr>
      <w:outlineLvl w:val="4"/>
    </w:pPr>
  </w:style>
  <w:style w:type="paragraph" w:styleId="Overskrift6">
    <w:name w:val="heading 6"/>
    <w:basedOn w:val="Normal"/>
    <w:next w:val="Normal"/>
    <w:qFormat/>
    <w:pPr>
      <w:keepNext/>
      <w:numPr>
        <w:ilvl w:val="5"/>
        <w:numId w:val="8"/>
      </w:numPr>
      <w:outlineLvl w:val="5"/>
    </w:pPr>
  </w:style>
  <w:style w:type="paragraph" w:styleId="Overskrift7">
    <w:name w:val="heading 7"/>
    <w:basedOn w:val="Normal"/>
    <w:next w:val="Normal"/>
    <w:qFormat/>
    <w:pPr>
      <w:numPr>
        <w:ilvl w:val="6"/>
        <w:numId w:val="9"/>
      </w:numPr>
      <w:spacing w:before="240" w:after="60"/>
      <w:outlineLvl w:val="6"/>
    </w:pPr>
  </w:style>
  <w:style w:type="paragraph" w:styleId="Overskrift8">
    <w:name w:val="heading 8"/>
    <w:basedOn w:val="Normal"/>
    <w:next w:val="Normal"/>
    <w:qFormat/>
    <w:pPr>
      <w:numPr>
        <w:ilvl w:val="7"/>
        <w:numId w:val="10"/>
      </w:numPr>
      <w:spacing w:before="240" w:after="60"/>
      <w:outlineLvl w:val="7"/>
    </w:pPr>
  </w:style>
  <w:style w:type="paragraph" w:styleId="Overskrift9">
    <w:name w:val="heading 9"/>
    <w:basedOn w:val="Normal"/>
    <w:next w:val="Normal"/>
    <w:qFormat/>
    <w:pPr>
      <w:numPr>
        <w:ilvl w:val="8"/>
        <w:numId w:val="11"/>
      </w:numPr>
      <w:spacing w:before="240" w:after="60"/>
      <w:outlineLvl w:val="8"/>
    </w:p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customStyle="1" w:styleId="Appendix">
    <w:name w:val="Appendix"/>
    <w:basedOn w:val="Normal"/>
    <w:next w:val="Normal"/>
    <w:pPr>
      <w:pageBreakBefore/>
      <w:numPr>
        <w:numId w:val="1"/>
      </w:numPr>
    </w:pPr>
    <w:rPr>
      <w:b/>
      <w:sz w:val="36"/>
    </w:rPr>
  </w:style>
  <w:style w:type="paragraph" w:styleId="Brdtekstinnrykk">
    <w:name w:val="Body Text Indent"/>
    <w:basedOn w:val="Normal"/>
    <w:pPr>
      <w:ind w:left="720"/>
    </w:pPr>
  </w:style>
  <w:style w:type="paragraph" w:styleId="Bildetekst">
    <w:name w:val="caption"/>
    <w:basedOn w:val="Normal"/>
    <w:next w:val="Normal"/>
    <w:qFormat/>
    <w:pPr>
      <w:jc w:val="center"/>
    </w:pPr>
    <w:rPr>
      <w:b/>
      <w:noProof/>
    </w:rPr>
  </w:style>
  <w:style w:type="paragraph" w:customStyle="1" w:styleId="Code">
    <w:name w:val="Code"/>
    <w:basedOn w:val="Normal"/>
    <w:pPr>
      <w:spacing w:before="120"/>
    </w:pPr>
    <w:rPr>
      <w:rFonts w:ascii="Courier" w:hAnsi="Courier"/>
    </w:rPr>
  </w:style>
  <w:style w:type="paragraph" w:customStyle="1" w:styleId="DocumentTitle">
    <w:name w:val="DocumentTitle"/>
    <w:basedOn w:val="Normal"/>
    <w:pPr>
      <w:jc w:val="center"/>
    </w:pPr>
    <w:rPr>
      <w:b/>
      <w:sz w:val="36"/>
    </w:rPr>
  </w:style>
  <w:style w:type="paragraph" w:customStyle="1" w:styleId="FigTitle">
    <w:name w:val="FigTitle"/>
    <w:basedOn w:val="Normal"/>
    <w:next w:val="Normal"/>
    <w:pPr>
      <w:numPr>
        <w:numId w:val="2"/>
      </w:numPr>
      <w:tabs>
        <w:tab w:val="center" w:pos="2160"/>
      </w:tabs>
      <w:jc w:val="center"/>
    </w:pPr>
    <w:rPr>
      <w:b/>
      <w:sz w:val="20"/>
    </w:rPr>
  </w:style>
  <w:style w:type="paragraph" w:styleId="Bunntekst">
    <w:name w:val="footer"/>
    <w:basedOn w:val="Normal"/>
    <w:link w:val="BunntekstTegn"/>
    <w:uiPriority w:val="99"/>
    <w:pPr>
      <w:tabs>
        <w:tab w:val="center" w:pos="4153"/>
        <w:tab w:val="right" w:pos="8306"/>
      </w:tabs>
    </w:pPr>
    <w:rPr>
      <w:b/>
      <w:sz w:val="20"/>
      <w:lang w:val="x-none"/>
    </w:rPr>
  </w:style>
  <w:style w:type="paragraph" w:styleId="Topptekst">
    <w:name w:val="header"/>
    <w:basedOn w:val="Normal"/>
    <w:pPr>
      <w:tabs>
        <w:tab w:val="center" w:pos="4153"/>
        <w:tab w:val="right" w:pos="8306"/>
      </w:tabs>
    </w:pPr>
    <w:rPr>
      <w:b/>
      <w:sz w:val="20"/>
    </w:rPr>
  </w:style>
  <w:style w:type="paragraph" w:customStyle="1" w:styleId="Preface1">
    <w:name w:val="Preface1"/>
    <w:basedOn w:val="Normal"/>
    <w:next w:val="Normal"/>
    <w:pPr>
      <w:spacing w:before="240" w:after="240"/>
    </w:pPr>
    <w:rPr>
      <w:b/>
      <w:sz w:val="32"/>
    </w:rPr>
  </w:style>
  <w:style w:type="paragraph" w:customStyle="1" w:styleId="TableOfContents">
    <w:name w:val="TableOfContents"/>
    <w:basedOn w:val="Preface1"/>
    <w:next w:val="Normal"/>
  </w:style>
  <w:style w:type="paragraph" w:styleId="INNH1">
    <w:name w:val="toc 1"/>
    <w:basedOn w:val="Normal"/>
    <w:next w:val="Normal"/>
    <w:autoRedefine/>
    <w:uiPriority w:val="39"/>
    <w:rsid w:val="00FE748F"/>
    <w:pPr>
      <w:tabs>
        <w:tab w:val="left" w:pos="400"/>
        <w:tab w:val="left" w:pos="426"/>
        <w:tab w:val="left" w:pos="1308"/>
        <w:tab w:val="right" w:leader="dot" w:pos="8931"/>
      </w:tabs>
      <w:spacing w:before="120" w:line="480" w:lineRule="auto"/>
    </w:pPr>
    <w:rPr>
      <w:b/>
      <w:noProof/>
    </w:rPr>
  </w:style>
  <w:style w:type="paragraph" w:styleId="INNH2">
    <w:name w:val="toc 2"/>
    <w:basedOn w:val="Normal"/>
    <w:next w:val="Normal"/>
    <w:autoRedefine/>
    <w:uiPriority w:val="39"/>
    <w:pPr>
      <w:tabs>
        <w:tab w:val="left" w:pos="800"/>
        <w:tab w:val="left" w:pos="851"/>
        <w:tab w:val="right" w:leader="dot" w:pos="8931"/>
      </w:tabs>
      <w:ind w:left="202"/>
    </w:pPr>
    <w:rPr>
      <w:noProof/>
    </w:rPr>
  </w:style>
  <w:style w:type="paragraph" w:styleId="INNH3">
    <w:name w:val="toc 3"/>
    <w:basedOn w:val="Normal"/>
    <w:next w:val="Normal"/>
    <w:autoRedefine/>
    <w:semiHidden/>
    <w:pPr>
      <w:tabs>
        <w:tab w:val="left" w:pos="1200"/>
        <w:tab w:val="left" w:pos="1276"/>
        <w:tab w:val="right" w:leader="dot" w:pos="8931"/>
      </w:tabs>
      <w:ind w:left="403"/>
    </w:pPr>
    <w:rPr>
      <w:noProof/>
      <w:szCs w:val="24"/>
      <w:lang w:val="en-US"/>
    </w:rPr>
  </w:style>
  <w:style w:type="paragraph" w:styleId="INNH4">
    <w:name w:val="toc 4"/>
    <w:basedOn w:val="Normal"/>
    <w:next w:val="Normal"/>
    <w:autoRedefine/>
    <w:semiHidden/>
    <w:pPr>
      <w:ind w:left="600"/>
    </w:pPr>
  </w:style>
  <w:style w:type="paragraph" w:styleId="INNH5">
    <w:name w:val="toc 5"/>
    <w:basedOn w:val="Normal"/>
    <w:next w:val="Normal"/>
    <w:autoRedefine/>
    <w:semiHidden/>
    <w:pPr>
      <w:ind w:left="800"/>
    </w:pPr>
  </w:style>
  <w:style w:type="paragraph" w:styleId="INNH6">
    <w:name w:val="toc 6"/>
    <w:basedOn w:val="Normal"/>
    <w:next w:val="Normal"/>
    <w:autoRedefine/>
    <w:semiHidden/>
    <w:pPr>
      <w:ind w:left="1000"/>
    </w:pPr>
  </w:style>
  <w:style w:type="paragraph" w:styleId="INNH7">
    <w:name w:val="toc 7"/>
    <w:basedOn w:val="Normal"/>
    <w:next w:val="Normal"/>
    <w:autoRedefine/>
    <w:semiHidden/>
    <w:pPr>
      <w:ind w:left="1200"/>
    </w:pPr>
  </w:style>
  <w:style w:type="paragraph" w:styleId="INNH8">
    <w:name w:val="toc 8"/>
    <w:basedOn w:val="INNH1"/>
    <w:next w:val="Normal"/>
    <w:autoRedefine/>
    <w:semiHidden/>
    <w:pPr>
      <w:tabs>
        <w:tab w:val="clear" w:pos="426"/>
        <w:tab w:val="left" w:pos="1560"/>
      </w:tabs>
    </w:pPr>
  </w:style>
  <w:style w:type="paragraph" w:styleId="INNH9">
    <w:name w:val="toc 9"/>
    <w:basedOn w:val="INNH1"/>
    <w:next w:val="Normal"/>
    <w:autoRedefine/>
    <w:semiHidden/>
    <w:pPr>
      <w:tabs>
        <w:tab w:val="clear" w:pos="426"/>
      </w:tabs>
    </w:pPr>
  </w:style>
  <w:style w:type="paragraph" w:styleId="Brdtekst2">
    <w:name w:val="Body Text 2"/>
    <w:basedOn w:val="Normal"/>
    <w:pPr>
      <w:jc w:val="both"/>
    </w:pPr>
  </w:style>
  <w:style w:type="paragraph" w:styleId="Merknadstekst">
    <w:name w:val="annotation text"/>
    <w:basedOn w:val="Normal"/>
    <w:semiHidden/>
  </w:style>
  <w:style w:type="character" w:styleId="Sidetall">
    <w:name w:val="page number"/>
    <w:basedOn w:val="Standardskriftforavsnitt"/>
  </w:style>
  <w:style w:type="paragraph" w:customStyle="1" w:styleId="BECcorpmark">
    <w:name w:val="BEC_corpmark"/>
    <w:rPr>
      <w:lang w:eastAsia="en-US"/>
    </w:rPr>
  </w:style>
  <w:style w:type="paragraph" w:styleId="Brdtekst">
    <w:name w:val="Body Text"/>
    <w:basedOn w:val="Normal"/>
    <w:rPr>
      <w:i/>
    </w:rPr>
  </w:style>
  <w:style w:type="paragraph" w:styleId="Brdtekst3">
    <w:name w:val="Body Text 3"/>
    <w:basedOn w:val="Normal"/>
  </w:style>
  <w:style w:type="character" w:styleId="Hyperkobling">
    <w:name w:val="Hyperlink"/>
    <w:uiPriority w:val="99"/>
    <w:rPr>
      <w:color w:val="0000FF"/>
      <w:u w:val="single"/>
    </w:rPr>
  </w:style>
  <w:style w:type="character" w:styleId="Fulgthyperkobling">
    <w:name w:val="FollowedHyperlink"/>
    <w:rPr>
      <w:color w:val="800080"/>
      <w:u w:val="single"/>
    </w:rPr>
  </w:style>
  <w:style w:type="paragraph" w:styleId="NormalWeb">
    <w:name w:val="Normal (Web)"/>
    <w:basedOn w:val="Normal"/>
    <w:uiPriority w:val="99"/>
    <w:rsid w:val="00D13770"/>
    <w:pPr>
      <w:spacing w:before="100" w:beforeAutospacing="1" w:after="100" w:afterAutospacing="1"/>
    </w:pPr>
    <w:rPr>
      <w:rFonts w:ascii="Times New Roman" w:hAnsi="Times New Roman"/>
      <w:color w:val="000000"/>
      <w:sz w:val="24"/>
      <w:szCs w:val="24"/>
      <w:lang w:val="en-US"/>
    </w:rPr>
  </w:style>
  <w:style w:type="paragraph" w:styleId="Rentekst">
    <w:name w:val="Plain Text"/>
    <w:basedOn w:val="Normal"/>
    <w:rsid w:val="00F8590E"/>
    <w:rPr>
      <w:rFonts w:ascii="Courier New" w:hAnsi="Courier New"/>
      <w:sz w:val="20"/>
    </w:rPr>
  </w:style>
  <w:style w:type="paragraph" w:styleId="Brdtekstinnrykk2">
    <w:name w:val="Body Text Indent 2"/>
    <w:basedOn w:val="Normal"/>
    <w:rsid w:val="00DE37A3"/>
    <w:pPr>
      <w:spacing w:line="480" w:lineRule="auto"/>
      <w:ind w:left="360"/>
    </w:pPr>
  </w:style>
  <w:style w:type="paragraph" w:styleId="HTML-forhndsformatert">
    <w:name w:val="HTML Preformatted"/>
    <w:basedOn w:val="Normal"/>
    <w:link w:val="HTML-forhndsformatertTegn"/>
    <w:uiPriority w:val="99"/>
    <w:rsid w:val="00866A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  <w:sz w:val="20"/>
      <w:lang w:val="en-US"/>
    </w:rPr>
  </w:style>
  <w:style w:type="character" w:customStyle="1" w:styleId="BunntekstTegn">
    <w:name w:val="Bunntekst Tegn"/>
    <w:link w:val="Bunntekst"/>
    <w:uiPriority w:val="99"/>
    <w:rsid w:val="00DE6059"/>
    <w:rPr>
      <w:rFonts w:ascii="Arial" w:hAnsi="Arial"/>
      <w:b/>
      <w:lang w:eastAsia="en-US"/>
    </w:rPr>
  </w:style>
  <w:style w:type="character" w:styleId="Sterk">
    <w:name w:val="Strong"/>
    <w:uiPriority w:val="22"/>
    <w:qFormat/>
    <w:rsid w:val="00DE6059"/>
    <w:rPr>
      <w:b/>
      <w:bCs/>
    </w:rPr>
  </w:style>
  <w:style w:type="character" w:customStyle="1" w:styleId="cs">
    <w:name w:val="cs"/>
    <w:rsid w:val="00DE6059"/>
  </w:style>
  <w:style w:type="paragraph" w:customStyle="1" w:styleId="default">
    <w:name w:val="default"/>
    <w:basedOn w:val="Normal"/>
    <w:rsid w:val="00DE6059"/>
    <w:rPr>
      <w:rFonts w:ascii="Calibri" w:hAnsi="Calibri"/>
      <w:color w:val="000000"/>
      <w:sz w:val="24"/>
      <w:szCs w:val="24"/>
      <w:lang w:eastAsia="en-GB"/>
    </w:rPr>
  </w:style>
  <w:style w:type="character" w:customStyle="1" w:styleId="HTML-forhndsformatertTegn">
    <w:name w:val="HTML-forhåndsformatert Tegn"/>
    <w:link w:val="HTML-forhndsformatert"/>
    <w:uiPriority w:val="99"/>
    <w:rsid w:val="00DE6059"/>
    <w:rPr>
      <w:rFonts w:ascii="Courier New" w:hAnsi="Courier New" w:cs="Courier New"/>
      <w:lang w:val="en-US" w:eastAsia="en-US"/>
    </w:rPr>
  </w:style>
  <w:style w:type="character" w:styleId="HTML-skrivemaskin">
    <w:name w:val="HTML Typewriter"/>
    <w:uiPriority w:val="99"/>
    <w:unhideWhenUsed/>
    <w:rsid w:val="00DE6059"/>
    <w:rPr>
      <w:rFonts w:ascii="Courier New" w:eastAsia="Times New Roman" w:hAnsi="Courier New" w:cs="Courier New"/>
      <w:sz w:val="20"/>
      <w:szCs w:val="20"/>
    </w:rPr>
  </w:style>
  <w:style w:type="paragraph" w:styleId="Listeavsnitt">
    <w:name w:val="List Paragraph"/>
    <w:basedOn w:val="Normal"/>
    <w:qFormat/>
    <w:rsid w:val="007D7ECA"/>
    <w:pPr>
      <w:spacing w:after="200" w:line="276" w:lineRule="auto"/>
      <w:ind w:left="720"/>
      <w:contextualSpacing/>
    </w:pPr>
    <w:rPr>
      <w:rFonts w:ascii="Calibri" w:eastAsia="Calibri" w:hAnsi="Calibri"/>
      <w:szCs w:val="22"/>
    </w:rPr>
  </w:style>
  <w:style w:type="paragraph" w:styleId="Bobletekst">
    <w:name w:val="Balloon Text"/>
    <w:basedOn w:val="Normal"/>
    <w:link w:val="BobletekstTegn"/>
    <w:rsid w:val="009176A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obletekstTegn">
    <w:name w:val="Bobletekst Tegn"/>
    <w:basedOn w:val="Standardskriftforavsnitt"/>
    <w:link w:val="Bobletekst"/>
    <w:rsid w:val="009176A7"/>
    <w:rPr>
      <w:rFonts w:ascii="Segoe UI" w:hAnsi="Segoe UI" w:cs="Segoe UI"/>
      <w:sz w:val="18"/>
      <w:szCs w:val="18"/>
      <w:lang w:eastAsia="en-US"/>
    </w:rPr>
  </w:style>
  <w:style w:type="character" w:styleId="Ulstomtale">
    <w:name w:val="Unresolved Mention"/>
    <w:basedOn w:val="Standardskriftforavsnitt"/>
    <w:uiPriority w:val="99"/>
    <w:semiHidden/>
    <w:unhideWhenUsed/>
    <w:rsid w:val="00E20F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769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93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01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1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6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5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5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56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8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68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8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43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0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06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2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90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26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6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5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87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3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30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5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8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1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5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0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1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3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89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99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7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5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9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35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91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2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60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90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61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2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35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10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01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4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00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3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48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1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9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46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142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92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0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76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1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63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45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14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59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6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library\Templates\Blank_Doc_Template\Blank_Doc_Template_2_0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Blank_Doc_Template_2_0.dot</Template>
  <TotalTime>19</TotalTime>
  <Pages>2</Pages>
  <Words>563</Words>
  <Characters>3095</Characters>
  <Application>Microsoft Office Word</Application>
  <DocSecurity>4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Blank Document Template</vt:lpstr>
    </vt:vector>
  </TitlesOfParts>
  <Company/>
  <LinksUpToDate>false</LinksUpToDate>
  <CharactersWithSpaces>3651</CharactersWithSpaces>
  <SharedDoc>false</SharedDoc>
  <HLinks>
    <vt:vector size="6" baseType="variant">
      <vt:variant>
        <vt:i4>4587599</vt:i4>
      </vt:variant>
      <vt:variant>
        <vt:i4>0</vt:i4>
      </vt:variant>
      <vt:variant>
        <vt:i4>0</vt:i4>
      </vt:variant>
      <vt:variant>
        <vt:i4>5</vt:i4>
      </vt:variant>
      <vt:variant>
        <vt:lpwstr>http://ntni/quality/library/document.asp?DocID=QT-DCG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Blank Document Template</dc:title>
  <dc:subject>Java Selection</dc:subject>
  <dc:creator>Gerry Byrne</dc:creator>
  <cp:keywords>Gerry Home</cp:keywords>
  <cp:lastModifiedBy>Tøndel, Petter</cp:lastModifiedBy>
  <cp:revision>2</cp:revision>
  <cp:lastPrinted>2012-03-08T13:55:00Z</cp:lastPrinted>
  <dcterms:created xsi:type="dcterms:W3CDTF">2021-04-06T06:49:00Z</dcterms:created>
  <dcterms:modified xsi:type="dcterms:W3CDTF">2021-04-06T06:49:00Z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b91ea28-dca1-4266-a4f7-ebceb983bddc_Enabled">
    <vt:lpwstr>true</vt:lpwstr>
  </property>
  <property fmtid="{D5CDD505-2E9C-101B-9397-08002B2CF9AE}" pid="3" name="MSIP_Label_cb91ea28-dca1-4266-a4f7-ebceb983bddc_SetDate">
    <vt:lpwstr>2021-04-06T06:49:31Z</vt:lpwstr>
  </property>
  <property fmtid="{D5CDD505-2E9C-101B-9397-08002B2CF9AE}" pid="4" name="MSIP_Label_cb91ea28-dca1-4266-a4f7-ebceb983bddc_Method">
    <vt:lpwstr>Privileged</vt:lpwstr>
  </property>
  <property fmtid="{D5CDD505-2E9C-101B-9397-08002B2CF9AE}" pid="5" name="MSIP_Label_cb91ea28-dca1-4266-a4f7-ebceb983bddc_Name">
    <vt:lpwstr>Public</vt:lpwstr>
  </property>
  <property fmtid="{D5CDD505-2E9C-101B-9397-08002B2CF9AE}" pid="6" name="MSIP_Label_cb91ea28-dca1-4266-a4f7-ebceb983bddc_SiteId">
    <vt:lpwstr>4cbfea0a-b872-47f0-b51c-1c64953c3f0b</vt:lpwstr>
  </property>
  <property fmtid="{D5CDD505-2E9C-101B-9397-08002B2CF9AE}" pid="7" name="MSIP_Label_cb91ea28-dca1-4266-a4f7-ebceb983bddc_ActionId">
    <vt:lpwstr>be9e2fed-4660-4c60-bcb5-7dc1b2ddab4f</vt:lpwstr>
  </property>
  <property fmtid="{D5CDD505-2E9C-101B-9397-08002B2CF9AE}" pid="8" name="MSIP_Label_cb91ea28-dca1-4266-a4f7-ebceb983bddc_ContentBits">
    <vt:lpwstr>0</vt:lpwstr>
  </property>
</Properties>
</file>